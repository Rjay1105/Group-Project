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E42075E3F9424224A6F91BFB23F8BC35"/>
        </w:placeholder>
        <w:showingPlcHdr/>
        <w15:appearance w15:val="hidden"/>
      </w:sdtPr>
      <w:sdtEndPr/>
      <w:sdtContent>
        <w:p w:rsidR="00D85460" w:rsidRDefault="006463BE" w14:paraId="15F33681" w14:textId="77777777">
          <w:pPr>
            <w:pStyle w:val="Heading1"/>
          </w:pPr>
          <w:r>
            <w:t>Team Meeting</w:t>
          </w:r>
        </w:p>
      </w:sdtContent>
    </w:sdt>
    <w:p w:rsidR="00D85460" w:rsidRDefault="006463BE" w14:paraId="2E7EAD15" w14:textId="1CE298E6">
      <w:pPr>
        <w:pBdr>
          <w:top w:val="single" w:color="444D26" w:themeColor="text2" w:sz="4" w:space="1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4818956E1EE842DFBFF1376B7C4C0B47"/>
          </w:placeholder>
          <w:date w:fullDate="2023-01-23T13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540CE7">
            <w:t>1/23/2023 1:00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1F206E848314420FB34ADB02A202D91C"/>
          </w:placeholder>
          <w15:appearance w15:val="hidden"/>
        </w:sdtPr>
        <w:sdtEndPr/>
        <w:sdtContent>
          <w:r w:rsidR="00540CE7">
            <w:t>Study Room 4/Online</w:t>
          </w:r>
        </w:sdtContent>
      </w:sdt>
    </w:p>
    <w:tbl>
      <w:tblPr>
        <w:tblStyle w:val="PlainTable4"/>
        <w:tblW w:w="5000" w:type="pct"/>
        <w:tblBorders>
          <w:left w:val="single" w:color="A5B592" w:themeColor="accent1" w:sz="8" w:space="0"/>
          <w:insideV w:val="single" w:color="A5B592" w:themeColor="accent1" w:sz="8" w:space="0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:rsidTr="00514786" w14:paraId="24D2DBC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:rsidTr="00514786" w14:paraId="0723A58D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:rsidR="00D85460" w:rsidRDefault="006463BE" w14:paraId="4CC2DDA3" w14:textId="77777777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044237AD67B040ED8A7F47DD59A96AF8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:rsidR="00D85460" w:rsidRDefault="00540CE7" w14:paraId="6ABD9C57" w14:textId="59FF14A4">
                      <w:pPr>
                        <w:spacing w:after="0"/>
                      </w:pPr>
                      <w:r>
                        <w:t>George</w:t>
                      </w:r>
                    </w:p>
                  </w:tc>
                </w:sdtContent>
              </w:sdt>
            </w:tr>
            <w:tr w:rsidR="00D85460" w:rsidTr="00514786" w14:paraId="21D684A5" w14:textId="77777777">
              <w:tc>
                <w:tcPr>
                  <w:tcW w:w="2400" w:type="dxa"/>
                </w:tcPr>
                <w:p w:rsidR="00D85460" w:rsidRDefault="006463BE" w14:paraId="7D92D3EE" w14:textId="77777777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8BECC8300D904082A1F3D8BF7F0A2430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:rsidR="00D85460" w:rsidRDefault="00540CE7" w14:paraId="04D95D22" w14:textId="24450BD6">
                      <w:pPr>
                        <w:spacing w:after="0"/>
                      </w:pPr>
                      <w:r>
                        <w:t>Project Initiation</w:t>
                      </w:r>
                    </w:p>
                  </w:tc>
                </w:sdtContent>
              </w:sdt>
            </w:tr>
            <w:tr w:rsidR="00D85460" w:rsidTr="00514786" w14:paraId="75FC17F1" w14:textId="77777777">
              <w:tc>
                <w:tcPr>
                  <w:tcW w:w="2400" w:type="dxa"/>
                </w:tcPr>
                <w:p w:rsidR="00D85460" w:rsidRDefault="006463BE" w14:paraId="3DAB769F" w14:textId="77777777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E15E7F19636D4687A57A940D36117864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:rsidR="00D85460" w:rsidRDefault="00540CE7" w14:paraId="75F292F1" w14:textId="55D86A30">
                      <w:pPr>
                        <w:spacing w:after="0"/>
                      </w:pPr>
                      <w:r>
                        <w:t>George</w:t>
                      </w:r>
                    </w:p>
                  </w:tc>
                </w:sdtContent>
              </w:sdt>
            </w:tr>
            <w:tr w:rsidR="00D85460" w:rsidTr="00514786" w14:paraId="3B588F75" w14:textId="77777777">
              <w:tc>
                <w:tcPr>
                  <w:tcW w:w="2400" w:type="dxa"/>
                </w:tcPr>
                <w:p w:rsidR="00D85460" w:rsidRDefault="006463BE" w14:paraId="632F6412" w14:textId="77777777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68511B384F324F5C84F0A876393BD807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:rsidR="00D85460" w:rsidRDefault="00540CE7" w14:paraId="2C1EF98E" w14:textId="0E17056C">
                      <w:pPr>
                        <w:spacing w:after="0"/>
                      </w:pPr>
                      <w:r>
                        <w:t>TBD</w:t>
                      </w:r>
                    </w:p>
                  </w:tc>
                </w:sdtContent>
              </w:sdt>
            </w:tr>
            <w:tr w:rsidR="00D85460" w:rsidTr="00514786" w14:paraId="198B30E0" w14:textId="77777777">
              <w:tc>
                <w:tcPr>
                  <w:tcW w:w="2400" w:type="dxa"/>
                </w:tcPr>
                <w:p w:rsidR="00D85460" w:rsidRDefault="006463BE" w14:paraId="4F84514C" w14:textId="77777777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FF0C28BCCB8E487F84652F46F0AEA0FD"/>
                    </w:placeholder>
                    <w15:appearance w15:val="hidden"/>
                  </w:sdtPr>
                  <w:sdtEndPr/>
                  <w:sdtContent>
                    <w:p w:rsidR="00D85460" w:rsidRDefault="00540CE7" w14:paraId="222FA9A0" w14:textId="3A22E4EA">
                      <w:pPr>
                        <w:spacing w:after="0"/>
                      </w:pPr>
                      <w:r>
                        <w:t>TBD</w:t>
                      </w:r>
                    </w:p>
                  </w:sdtContent>
                </w:sdt>
              </w:tc>
            </w:tr>
          </w:tbl>
          <w:p w:rsidR="00D85460" w:rsidRDefault="00D85460" w14:paraId="0BDEBB5F" w14:textId="77777777">
            <w:pPr>
              <w:spacing w:after="0"/>
            </w:pPr>
          </w:p>
        </w:tc>
        <w:tc>
          <w:tcPr>
            <w:tcW w:w="5400" w:type="dxa"/>
          </w:tcPr>
          <w:p w:rsidR="00D85460" w:rsidRDefault="006463BE" w14:paraId="7AC6F59D" w14:textId="2A1F87C5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01A3A417A7EE4F1B9F92538CAE9F4B9E"/>
                </w:placeholder>
                <w15:appearance w15:val="hidden"/>
              </w:sdtPr>
              <w:sdtEndPr/>
              <w:sdtContent>
                <w:r w:rsidR="00540CE7">
                  <w:t>All</w:t>
                </w:r>
              </w:sdtContent>
            </w:sdt>
          </w:p>
          <w:p w:rsidR="00D85460" w:rsidRDefault="006463BE" w14:paraId="3DC97A87" w14:textId="413EC640">
            <w:pPr>
              <w:spacing w:after="0"/>
            </w:pPr>
            <w:r>
              <w:t xml:space="preserve">Please read </w:t>
            </w:r>
            <w:sdt>
              <w:sdtPr>
                <w:id w:val="55895789"/>
                <w:placeholder>
                  <w:docPart w:val="C18A19F76C8C4E04A07221257EF40EA6"/>
                </w:placeholder>
                <w15:appearance w15:val="hidden"/>
              </w:sdtPr>
              <w:sdtEndPr/>
              <w:sdtContent>
                <w:r w:rsidR="00540CE7">
                  <w:t>N/A</w:t>
                </w:r>
              </w:sdtContent>
            </w:sdt>
          </w:p>
          <w:p w:rsidR="00D85460" w:rsidRDefault="006463BE" w14:paraId="756E557F" w14:textId="3D7AFE67">
            <w:pPr>
              <w:spacing w:after="0"/>
            </w:pPr>
            <w:r>
              <w:t xml:space="preserve">Please bring </w:t>
            </w:r>
            <w:sdt>
              <w:sdtPr>
                <w:id w:val="-1976213528"/>
                <w:placeholder>
                  <w:docPart w:val="68F2B220A03A4A9A85EB407CC4DC574A"/>
                </w:placeholder>
                <w15:appearance w15:val="hidden"/>
              </w:sdtPr>
              <w:sdtEndPr/>
              <w:sdtContent>
                <w:r w:rsidR="00540CE7">
                  <w:t>N/A</w:t>
                </w:r>
              </w:sdtContent>
            </w:sdt>
          </w:p>
        </w:tc>
      </w:tr>
    </w:tbl>
    <w:p w:rsidR="00D85460" w:rsidRDefault="006463BE" w14:paraId="484637D6" w14:textId="77777777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:rsidTr="00514786" w14:paraId="65103F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:rsidR="00514786" w:rsidP="00537F75" w:rsidRDefault="00514786" w14:paraId="48D8DEB7" w14:textId="77777777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:rsidR="00514786" w:rsidP="00537F75" w:rsidRDefault="00514786" w14:paraId="42E4E161" w14:textId="77777777">
            <w:pPr>
              <w:pStyle w:val="Heading3"/>
              <w:spacing w:after="0"/>
              <w:outlineLvl w:val="2"/>
            </w:pPr>
            <w:r>
              <w:t>Presenter</w:t>
            </w:r>
          </w:p>
        </w:tc>
        <w:tc>
          <w:tcPr>
            <w:tcW w:w="1800" w:type="dxa"/>
          </w:tcPr>
          <w:p w:rsidR="00514786" w:rsidP="00537F75" w:rsidRDefault="00514786" w14:paraId="61A72A57" w14:textId="77777777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:rsidTr="7F2B6932" w14:paraId="77B43F5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41" w:type="dxa"/>
                <w:tcMar/>
              </w:tcPr>
              <w:p w:rsidR="00514786" w:rsidP="00537F75" w:rsidRDefault="00514786" w14:paraId="3B562B99" w14:textId="77777777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sdt>
          <w:sdtPr>
            <w:id w:val="2061053076"/>
            <w:placeholder>
              <w:docPart w:val="4A62A7C36889454DBEA1D232EC2D509E"/>
            </w:placeholder>
            <w15:appearance w15:val="hidden"/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6112" w:type="dxa"/>
                <w:tcMar/>
              </w:tcPr>
              <w:p w:rsidR="00514786" w:rsidP="00537F75" w:rsidRDefault="00540CE7" w14:paraId="73D367C4" w14:textId="311DFBDD">
                <w:pPr>
                  <w:spacing w:after="0"/>
                </w:pPr>
                <w:r>
                  <w:t>Introduction</w:t>
                </w:r>
              </w:p>
            </w:tc>
          </w:sdtContent>
        </w:sdt>
        <w:sdt>
          <w:sdtPr>
            <w:id w:val="416301333"/>
            <w:placeholder>
              <w:docPart w:val="B7785C21D9B0484A9912B65259825C21"/>
            </w:placeholder>
            <w15:appearance w15:val="hidden"/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2347" w:type="dxa"/>
                <w:tcMar/>
              </w:tcPr>
              <w:p w:rsidR="00514786" w:rsidP="00537F75" w:rsidRDefault="00540CE7" w14:paraId="1040CC95" w14:textId="37573DE3">
                <w:pPr>
                  <w:spacing w:after="0"/>
                </w:pPr>
                <w:r>
                  <w:t>George</w:t>
                </w:r>
              </w:p>
            </w:tc>
          </w:sdtContent>
        </w:sdt>
        <w:sdt>
          <w:sdtPr>
            <w:id w:val="478045287"/>
            <w:placeholder>
              <w:docPart w:val="C0C078D1DA4C47F89D4120AB4CDC9C75"/>
            </w:placeholder>
            <w15:appearance w15:val="hidden"/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1800" w:type="dxa"/>
                <w:tcMar/>
              </w:tcPr>
              <w:p w:rsidR="00514786" w:rsidP="00537F75" w:rsidRDefault="00540CE7" w14:paraId="20F525B4" w14:textId="550E9A3B">
                <w:pPr>
                  <w:spacing w:after="0"/>
                </w:pPr>
                <w:r>
                  <w:t>10 Mins</w:t>
                </w:r>
              </w:p>
            </w:tc>
          </w:sdtContent>
        </w:sdt>
      </w:tr>
      <w:tr w:rsidR="00514786" w:rsidTr="7F2B6932" w14:paraId="0DC9C6EA" w14:textId="77777777">
        <w:sdt>
          <w:sdtPr>
            <w:id w:val="478805058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41" w:type="dxa"/>
                <w:tcMar/>
              </w:tcPr>
              <w:p w:rsidR="00514786" w:rsidP="00537F75" w:rsidRDefault="00514786" w14:paraId="58EF8583" w14:textId="77777777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sdt>
          <w:sdtPr>
            <w:id w:val="-227545167"/>
            <w:placeholder>
              <w:docPart w:val="4A62A7C36889454DBEA1D232EC2D509E"/>
            </w:placeholder>
            <w15:appearance w15:val="hidden"/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6112" w:type="dxa"/>
                <w:tcMar/>
              </w:tcPr>
              <w:p w:rsidR="00514786" w:rsidP="7F2B6932" w:rsidRDefault="00540CE7" w14:paraId="77E1CB60" w14:textId="7DF6A4AB">
                <w:pPr>
                  <w:pStyle w:val="Normal"/>
                  <w:bidi w:val="0"/>
                  <w:spacing w:before="120" w:beforeAutospacing="off" w:after="0" w:afterAutospacing="off" w:line="240" w:lineRule="auto"/>
                  <w:ind w:left="72" w:right="0"/>
                  <w:jc w:val="left"/>
                </w:pPr>
                <w:r w:rsidR="5C162446">
                  <w:rPr/>
                  <w:t>Project Overview</w:t>
                </w:r>
              </w:p>
            </w:tc>
          </w:sdtContent>
        </w:sdt>
        <w:sdt>
          <w:sdtPr>
            <w:id w:val="-1036039328"/>
            <w:placeholder>
              <w:docPart w:val="B7785C21D9B0484A9912B65259825C21"/>
            </w:placeholder>
            <w15:appearance w15:val="hidden"/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2347" w:type="dxa"/>
                <w:tcMar/>
              </w:tcPr>
              <w:p w:rsidR="00514786" w:rsidP="00537F75" w:rsidRDefault="00540CE7" w14:paraId="2C442B72" w14:textId="482B47C7">
                <w:pPr>
                  <w:spacing w:after="0"/>
                </w:pPr>
                <w:r>
                  <w:t>George</w:t>
                </w:r>
              </w:p>
            </w:tc>
          </w:sdtContent>
        </w:sdt>
        <w:sdt>
          <w:sdtPr>
            <w:id w:val="-179668635"/>
            <w:placeholder>
              <w:docPart w:val="C0C078D1DA4C47F89D4120AB4CDC9C75"/>
            </w:placeholder>
            <w15:appearance w15:val="hidden"/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1800" w:type="dxa"/>
                <w:tcMar/>
              </w:tcPr>
              <w:p w:rsidR="00514786" w:rsidP="00537F75" w:rsidRDefault="00540CE7" w14:paraId="4E437AC5" w14:textId="4E1D18EC">
                <w:pPr>
                  <w:spacing w:after="0"/>
                </w:pPr>
                <w:r>
                  <w:t>10 Mins</w:t>
                </w:r>
              </w:p>
            </w:tc>
          </w:sdtContent>
        </w:sdt>
      </w:tr>
      <w:tr w:rsidR="00514786" w:rsidTr="7F2B6932" w14:paraId="66B29495" w14:textId="77777777">
        <w:sdt>
          <w:sdtPr>
            <w:id w:val="-47460081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41" w:type="dxa"/>
                <w:tcMar/>
              </w:tcPr>
              <w:p w:rsidR="00514786" w:rsidP="00537F75" w:rsidRDefault="00514786" w14:paraId="10E0AF57" w14:textId="77777777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sdt>
          <w:sdtPr>
            <w:id w:val="-1352954585"/>
            <w:placeholder>
              <w:docPart w:val="4A62A7C36889454DBEA1D232EC2D509E"/>
            </w:placeholder>
            <w15:appearance w15:val="hidden"/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6112" w:type="dxa"/>
                <w:tcMar/>
              </w:tcPr>
              <w:p w:rsidR="00514786" w:rsidP="00537F75" w:rsidRDefault="00540CE7" w14:paraId="16B35627" w14:textId="210EE188">
                <w:pPr>
                  <w:spacing w:after="0"/>
                </w:pPr>
                <w:r>
                  <w:t>Working Routines &amp; Communications</w:t>
                </w:r>
              </w:p>
            </w:tc>
          </w:sdtContent>
        </w:sdt>
        <w:sdt>
          <w:sdtPr>
            <w:id w:val="1686715925"/>
            <w:placeholder>
              <w:docPart w:val="B7785C21D9B0484A9912B65259825C21"/>
            </w:placeholder>
            <w15:appearance w15:val="hidden"/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2347" w:type="dxa"/>
                <w:tcMar/>
              </w:tcPr>
              <w:p w:rsidR="00514786" w:rsidP="00537F75" w:rsidRDefault="00540CE7" w14:paraId="78FCDCD2" w14:textId="1B27941D">
                <w:pPr>
                  <w:spacing w:after="0"/>
                </w:pPr>
                <w:r>
                  <w:t>George</w:t>
                </w:r>
              </w:p>
            </w:tc>
          </w:sdtContent>
        </w:sdt>
        <w:sdt>
          <w:sdtPr>
            <w:id w:val="-727831273"/>
            <w:placeholder>
              <w:docPart w:val="C0C078D1DA4C47F89D4120AB4CDC9C75"/>
            </w:placeholder>
            <w15:appearance w15:val="hidden"/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1800" w:type="dxa"/>
                <w:tcMar/>
              </w:tcPr>
              <w:p w:rsidR="00514786" w:rsidP="00537F75" w:rsidRDefault="00540CE7" w14:paraId="17B06F82" w14:textId="6E587830">
                <w:pPr>
                  <w:spacing w:after="0"/>
                </w:pPr>
                <w:r>
                  <w:t>20 Mins</w:t>
                </w:r>
              </w:p>
            </w:tc>
          </w:sdtContent>
        </w:sdt>
      </w:tr>
      <w:tr w:rsidR="00514786" w:rsidTr="7F2B6932" w14:paraId="17267EF6" w14:textId="77777777">
        <w:sdt>
          <w:sdtPr>
            <w:id w:val="518597841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41" w:type="dxa"/>
                <w:tcMar/>
              </w:tcPr>
              <w:p w:rsidR="00514786" w:rsidP="00537F75" w:rsidRDefault="00514786" w14:paraId="6BFB0778" w14:textId="77777777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sdt>
          <w:sdtPr>
            <w:id w:val="145789670"/>
            <w:placeholder>
              <w:docPart w:val="4A62A7C36889454DBEA1D232EC2D509E"/>
            </w:placeholder>
            <w15:appearance w15:val="hidden"/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6112" w:type="dxa"/>
                <w:tcMar/>
              </w:tcPr>
              <w:p w:rsidR="00514786" w:rsidP="00537F75" w:rsidRDefault="2657FFC0" w14:paraId="185A83A7" w14:textId="677C45A3">
                <w:pPr>
                  <w:spacing w:after="0"/>
                </w:pPr>
                <w:r>
                  <w:t xml:space="preserve">Team </w:t>
                </w:r>
                <w:r w:rsidR="00540CE7">
                  <w:t>C</w:t>
                </w:r>
                <w:r w:rsidR="29D0B26B">
                  <w:t>harter (Group Activity)</w:t>
                </w:r>
              </w:p>
            </w:tc>
          </w:sdtContent>
        </w:sdt>
        <w:sdt>
          <w:sdtPr>
            <w:id w:val="-589615949"/>
            <w:placeholder>
              <w:docPart w:val="B7785C21D9B0484A9912B65259825C21"/>
            </w:placeholder>
            <w15:appearance w15:val="hidden"/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2347" w:type="dxa"/>
                <w:tcMar/>
              </w:tcPr>
              <w:p w:rsidR="00514786" w:rsidP="00537F75" w:rsidRDefault="00540CE7" w14:paraId="63795749" w14:textId="4EF62D62">
                <w:pPr>
                  <w:spacing w:after="0"/>
                </w:pPr>
                <w:r>
                  <w:t>George</w:t>
                </w:r>
              </w:p>
            </w:tc>
          </w:sdtContent>
        </w:sdt>
        <w:sdt>
          <w:sdtPr>
            <w:id w:val="733512956"/>
            <w:placeholder>
              <w:docPart w:val="C0C078D1DA4C47F89D4120AB4CDC9C75"/>
            </w:placeholder>
            <w15:appearance w15:val="hidden"/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1800" w:type="dxa"/>
                <w:tcMar/>
              </w:tcPr>
              <w:p w:rsidR="00514786" w:rsidP="00537F75" w:rsidRDefault="619434A1" w14:paraId="41167F82" w14:textId="517E8991">
                <w:pPr>
                  <w:spacing w:after="0"/>
                </w:pPr>
                <w:r>
                  <w:t xml:space="preserve">20 </w:t>
                </w:r>
                <w:r w:rsidR="00540CE7">
                  <w:t>Mins</w:t>
                </w:r>
              </w:p>
            </w:tc>
          </w:sdtContent>
        </w:sdt>
      </w:tr>
      <w:tr w:rsidR="00514786" w:rsidTr="7F2B6932" w14:paraId="7D73A422" w14:textId="77777777">
        <w:sdt>
          <w:sdtPr>
            <w:id w:val="-1806315133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41" w:type="dxa"/>
                <w:tcMar/>
              </w:tcPr>
              <w:p w:rsidR="00514786" w:rsidP="00537F75" w:rsidRDefault="00514786" w14:paraId="3AE169F3" w14:textId="77777777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sdt>
          <w:sdtPr>
            <w:id w:val="214328676"/>
            <w:placeholder>
              <w:docPart w:val="4A62A7C36889454DBEA1D232EC2D509E"/>
            </w:placeholder>
            <w15:appearance w15:val="hidden"/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6112" w:type="dxa"/>
                <w:tcMar/>
              </w:tcPr>
              <w:p w:rsidR="00514786" w:rsidP="00537F75" w:rsidRDefault="00540CE7" w14:paraId="74AA6D29" w14:textId="30A5BFF2">
                <w:pPr>
                  <w:spacing w:after="0"/>
                </w:pPr>
                <w:r>
                  <w:t>P</w:t>
                </w:r>
                <w:proofErr w:type="gramStart"/>
                <w:r>
                  <w:t>3.express</w:t>
                </w:r>
                <w:proofErr w:type="gramEnd"/>
              </w:p>
            </w:tc>
          </w:sdtContent>
        </w:sdt>
        <w:sdt>
          <w:sdtPr>
            <w:id w:val="308523579"/>
            <w:placeholder>
              <w:docPart w:val="B7785C21D9B0484A9912B65259825C21"/>
            </w:placeholder>
            <w15:appearance w15:val="hidden"/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2347" w:type="dxa"/>
                <w:tcMar/>
              </w:tcPr>
              <w:p w:rsidR="00514786" w:rsidP="00537F75" w:rsidRDefault="00540CE7" w14:paraId="492AAE96" w14:textId="4B343888">
                <w:pPr>
                  <w:spacing w:after="0"/>
                </w:pPr>
                <w:r>
                  <w:t>George</w:t>
                </w:r>
              </w:p>
            </w:tc>
          </w:sdtContent>
        </w:sdt>
        <w:sdt>
          <w:sdtPr>
            <w:id w:val="-720978084"/>
            <w:placeholder>
              <w:docPart w:val="C0C078D1DA4C47F89D4120AB4CDC9C75"/>
            </w:placeholder>
            <w15:appearance w15:val="hidden"/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1800" w:type="dxa"/>
                <w:tcMar/>
              </w:tcPr>
              <w:p w:rsidR="00514786" w:rsidP="00537F75" w:rsidRDefault="00FC0EE8" w14:paraId="05789187" w14:textId="1E0F371C">
                <w:pPr>
                  <w:spacing w:after="0"/>
                </w:pPr>
                <w:r>
                  <w:t>10</w:t>
                </w:r>
                <w:r w:rsidR="00540CE7">
                  <w:t xml:space="preserve"> Mins</w:t>
                </w:r>
              </w:p>
            </w:tc>
          </w:sdtContent>
        </w:sdt>
      </w:tr>
      <w:tr w:rsidR="00514786" w:rsidTr="7F2B6932" w14:paraId="6A3AF993" w14:textId="77777777">
        <w:sdt>
          <w:sdtPr>
            <w:id w:val="116731800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41" w:type="dxa"/>
                <w:tcMar/>
              </w:tcPr>
              <w:p w:rsidR="00514786" w:rsidP="00537F75" w:rsidRDefault="00514786" w14:paraId="586CA01D" w14:textId="77777777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sdt>
          <w:sdtPr>
            <w:id w:val="-1860657148"/>
            <w:placeholder>
              <w:docPart w:val="4A62A7C36889454DBEA1D232EC2D509E"/>
            </w:placeholder>
            <w15:appearance w15:val="hidden"/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6112" w:type="dxa"/>
                <w:tcMar/>
              </w:tcPr>
              <w:p w:rsidR="00514786" w:rsidP="00537F75" w:rsidRDefault="00540CE7" w14:paraId="5A476ACD" w14:textId="5764FBED">
                <w:pPr>
                  <w:spacing w:after="0"/>
                </w:pPr>
                <w:r>
                  <w:t>Sub Teams</w:t>
                </w:r>
                <w:r w:rsidR="008C2756">
                  <w:t xml:space="preserve"> &amp; Roles</w:t>
                </w:r>
              </w:p>
            </w:tc>
          </w:sdtContent>
        </w:sdt>
        <w:sdt>
          <w:sdtPr>
            <w:id w:val="548571683"/>
            <w:placeholder>
              <w:docPart w:val="B7785C21D9B0484A9912B65259825C21"/>
            </w:placeholder>
            <w15:appearance w15:val="hidden"/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2347" w:type="dxa"/>
                <w:tcMar/>
              </w:tcPr>
              <w:p w:rsidR="00514786" w:rsidP="00537F75" w:rsidRDefault="00540CE7" w14:paraId="00D91464" w14:textId="1B000C4E">
                <w:pPr>
                  <w:spacing w:after="0"/>
                </w:pPr>
                <w:r>
                  <w:t>George</w:t>
                </w:r>
              </w:p>
            </w:tc>
          </w:sdtContent>
        </w:sdt>
        <w:sdt>
          <w:sdtPr>
            <w:id w:val="-881165098"/>
            <w:placeholder>
              <w:docPart w:val="C0C078D1DA4C47F89D4120AB4CDC9C75"/>
            </w:placeholder>
            <w15:appearance w15:val="hidden"/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1800" w:type="dxa"/>
                <w:tcMar/>
              </w:tcPr>
              <w:p w:rsidR="00514786" w:rsidP="00537F75" w:rsidRDefault="00540CE7" w14:paraId="22EFF29B" w14:textId="2D8D2C67">
                <w:pPr>
                  <w:spacing w:after="0"/>
                </w:pPr>
                <w:r>
                  <w:t>10 Mins</w:t>
                </w:r>
              </w:p>
            </w:tc>
          </w:sdtContent>
        </w:sdt>
      </w:tr>
      <w:tr w:rsidR="00FC0EE8" w:rsidTr="7F2B6932" w14:paraId="2F621381" w14:textId="77777777">
        <w:sdt>
          <w:sdtPr>
            <w:id w:val="-795442415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41" w:type="dxa"/>
                <w:tcMar/>
              </w:tcPr>
              <w:p w:rsidR="00FC0EE8" w:rsidP="00537F75" w:rsidRDefault="00FC0EE8" w14:paraId="387C4121" w14:textId="44A406E2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2" w:type="dxa"/>
            <w:tcMar/>
          </w:tcPr>
          <w:p w:rsidR="00FC0EE8" w:rsidP="00537F75" w:rsidRDefault="00FC0EE8" w14:paraId="11DB6D2D" w14:textId="4FD35F2C">
            <w:pPr>
              <w:spacing w:after="0"/>
            </w:pPr>
            <w:r>
              <w:t>Next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7" w:type="dxa"/>
            <w:tcMar/>
          </w:tcPr>
          <w:p w:rsidR="00FC0EE8" w:rsidP="00537F75" w:rsidRDefault="00FC0EE8" w14:paraId="29F81730" w14:textId="048474A9">
            <w:pPr>
              <w:spacing w:after="0"/>
            </w:pPr>
            <w:r>
              <w:t>George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00FC0EE8" w:rsidP="00537F75" w:rsidRDefault="00FC0EE8" w14:paraId="2D9E5CFD" w14:textId="3DE2B898">
            <w:pPr>
              <w:spacing w:after="0"/>
            </w:pPr>
            <w:r>
              <w:t>10 Mins</w:t>
            </w:r>
          </w:p>
        </w:tc>
      </w:tr>
      <w:tr w:rsidR="00514786" w:rsidTr="7F2B6932" w14:paraId="672A8022" w14:textId="77777777">
        <w:sdt>
          <w:sdtPr>
            <w:id w:val="1725941399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41" w:type="dxa"/>
                <w:tcMar/>
              </w:tcPr>
              <w:p w:rsidR="00514786" w:rsidP="00537F75" w:rsidRDefault="00514786" w14:paraId="73857CDD" w14:textId="77777777">
                <w:pPr>
                  <w:spacing w:after="0"/>
                  <w:rPr>
                    <w:rFonts w:ascii="MS Gothic" w:hAnsi="MS Gothic" w:eastAsia="MS Gothic"/>
                  </w:rPr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sdt>
          <w:sdtPr>
            <w:id w:val="-2096858246"/>
            <w:placeholder>
              <w:docPart w:val="4A62A7C36889454DBEA1D232EC2D509E"/>
            </w:placeholder>
            <w15:appearance w15:val="hidden"/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6112" w:type="dxa"/>
                <w:tcMar/>
              </w:tcPr>
              <w:p w:rsidR="00514786" w:rsidP="00537F75" w:rsidRDefault="00540CE7" w14:paraId="63142790" w14:textId="78225C18">
                <w:pPr>
                  <w:spacing w:after="0"/>
                </w:pPr>
                <w:r>
                  <w:t>AOB</w:t>
                </w:r>
              </w:p>
            </w:tc>
          </w:sdtContent>
        </w:sdt>
        <w:sdt>
          <w:sdtPr>
            <w:id w:val="1190026700"/>
            <w:placeholder>
              <w:docPart w:val="B7785C21D9B0484A9912B65259825C21"/>
            </w:placeholder>
            <w15:appearance w15:val="hidden"/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2347" w:type="dxa"/>
                <w:tcMar/>
              </w:tcPr>
              <w:p w:rsidR="00514786" w:rsidP="00537F75" w:rsidRDefault="00540CE7" w14:paraId="173EB421" w14:textId="5276566B">
                <w:pPr>
                  <w:spacing w:after="0"/>
                </w:pPr>
                <w:r>
                  <w:t>All</w:t>
                </w:r>
              </w:p>
            </w:tc>
          </w:sdtContent>
        </w:sdt>
        <w:sdt>
          <w:sdtPr>
            <w:id w:val="-1349722131"/>
            <w:placeholder>
              <w:docPart w:val="C0C078D1DA4C47F89D4120AB4CDC9C75"/>
            </w:placeholder>
            <w15:appearance w15:val="hidden"/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1800" w:type="dxa"/>
                <w:tcMar/>
              </w:tcPr>
              <w:p w:rsidR="00514786" w:rsidP="00537F75" w:rsidRDefault="00540CE7" w14:paraId="5B911048" w14:textId="1D7204A6">
                <w:pPr>
                  <w:spacing w:after="0"/>
                </w:pPr>
                <w:r>
                  <w:t>20 Mins</w:t>
                </w:r>
              </w:p>
            </w:tc>
          </w:sdtContent>
        </w:sdt>
      </w:tr>
    </w:tbl>
    <w:p w:rsidR="00D85460" w:rsidRDefault="006463BE" w14:paraId="64827A5B" w14:textId="77777777">
      <w:pPr>
        <w:pStyle w:val="Heading2"/>
      </w:pPr>
      <w:r>
        <w:t>Other Information</w:t>
      </w:r>
    </w:p>
    <w:p w:rsidR="00D85460" w:rsidRDefault="00540CE7" w14:paraId="07D0E4D0" w14:textId="407A1CDA">
      <w:r>
        <w:t>Aimee will be joining the meeting remotely as she is unable to commute from Glasgow on this date.</w:t>
      </w:r>
    </w:p>
    <w:sectPr w:rsidR="00D85460">
      <w:footerReference w:type="default" r:id="rId9"/>
      <w:pgSz w:w="12240" w:h="15840" w:orient="portrait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403B" w:rsidRDefault="0007403B" w14:paraId="0B08C01B" w14:textId="77777777">
      <w:r>
        <w:separator/>
      </w:r>
    </w:p>
  </w:endnote>
  <w:endnote w:type="continuationSeparator" w:id="0">
    <w:p w:rsidR="0007403B" w:rsidRDefault="0007403B" w14:paraId="4DBB32F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5460" w:rsidRDefault="006463BE" w14:paraId="375653C9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403B" w:rsidRDefault="0007403B" w14:paraId="6B456868" w14:textId="77777777">
      <w:r>
        <w:separator/>
      </w:r>
    </w:p>
  </w:footnote>
  <w:footnote w:type="continuationSeparator" w:id="0">
    <w:p w:rsidR="0007403B" w:rsidRDefault="0007403B" w14:paraId="41E53F20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E7"/>
    <w:rsid w:val="0007403B"/>
    <w:rsid w:val="00514786"/>
    <w:rsid w:val="00540CE7"/>
    <w:rsid w:val="005F6115"/>
    <w:rsid w:val="006463BE"/>
    <w:rsid w:val="008C2756"/>
    <w:rsid w:val="00961675"/>
    <w:rsid w:val="00B7499F"/>
    <w:rsid w:val="00D85460"/>
    <w:rsid w:val="00FC0EE8"/>
    <w:rsid w:val="2657FFC0"/>
    <w:rsid w:val="29D0B26B"/>
    <w:rsid w:val="426F00E4"/>
    <w:rsid w:val="5C162446"/>
    <w:rsid w:val="619434A1"/>
    <w:rsid w:val="7F2B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40395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hAnsiTheme="majorHAnsi" w:eastAsiaTheme="majorEastAsia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color="7A610D" w:themeColor="accent3" w:themeShade="80" w:sz="4" w:space="1"/>
        <w:bottom w:val="single" w:color="7A610D" w:themeColor="accent3" w:themeShade="80" w:sz="12" w:space="1"/>
      </w:pBdr>
      <w:spacing w:before="480" w:after="240"/>
      <w:ind w:left="0"/>
      <w:outlineLvl w:val="1"/>
    </w:pPr>
    <w:rPr>
      <w:rFonts w:asciiTheme="majorHAnsi" w:hAnsiTheme="majorHAnsi" w:eastAsiaTheme="majorEastAsia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hAnsiTheme="majorHAnsi" w:eastAsiaTheme="majorEastAsia" w:cstheme="majorBidi"/>
      <w:color w:val="536142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styleId="FooterChar" w:customStyle="1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glossaryDocument" Target="glossary/document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%20Uni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2075E3F9424224A6F91BFB23F8B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E2A58-62D6-4036-BE26-FDC17C14C7AB}"/>
      </w:docPartPr>
      <w:docPartBody>
        <w:p w:rsidR="005F6115" w:rsidRDefault="005F6115">
          <w:pPr>
            <w:pStyle w:val="E42075E3F9424224A6F91BFB23F8BC35"/>
          </w:pPr>
          <w:r>
            <w:t>Team Meeting</w:t>
          </w:r>
        </w:p>
      </w:docPartBody>
    </w:docPart>
    <w:docPart>
      <w:docPartPr>
        <w:name w:val="4818956E1EE842DFBFF1376B7C4C0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F39FF-D10F-4482-A7A6-F65755319E41}"/>
      </w:docPartPr>
      <w:docPartBody>
        <w:p w:rsidR="005F6115" w:rsidRDefault="005F6115">
          <w:pPr>
            <w:pStyle w:val="4818956E1EE842DFBFF1376B7C4C0B47"/>
          </w:pPr>
          <w:r>
            <w:t>[Date | time]</w:t>
          </w:r>
        </w:p>
      </w:docPartBody>
    </w:docPart>
    <w:docPart>
      <w:docPartPr>
        <w:name w:val="1F206E848314420FB34ADB02A202D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F3136-6BAC-4F7F-969D-FCFD55DA4AE0}"/>
      </w:docPartPr>
      <w:docPartBody>
        <w:p w:rsidR="005F6115" w:rsidRDefault="005F6115">
          <w:pPr>
            <w:pStyle w:val="1F206E848314420FB34ADB02A202D91C"/>
          </w:pPr>
          <w:r>
            <w:t>[Location]</w:t>
          </w:r>
        </w:p>
      </w:docPartBody>
    </w:docPart>
    <w:docPart>
      <w:docPartPr>
        <w:name w:val="044237AD67B040ED8A7F47DD59A96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6922D-2665-46CB-B6A0-EB9A7FA0AEFA}"/>
      </w:docPartPr>
      <w:docPartBody>
        <w:p w:rsidR="005F6115" w:rsidRDefault="005F6115">
          <w:pPr>
            <w:pStyle w:val="044237AD67B040ED8A7F47DD59A96AF8"/>
          </w:pPr>
          <w:r>
            <w:t>[Meeting called by]</w:t>
          </w:r>
        </w:p>
      </w:docPartBody>
    </w:docPart>
    <w:docPart>
      <w:docPartPr>
        <w:name w:val="8BECC8300D904082A1F3D8BF7F0A2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A5665-6584-4CD0-8352-7BCA5F670220}"/>
      </w:docPartPr>
      <w:docPartBody>
        <w:p w:rsidR="005F6115" w:rsidRDefault="005F6115">
          <w:pPr>
            <w:pStyle w:val="8BECC8300D904082A1F3D8BF7F0A2430"/>
          </w:pPr>
          <w:r>
            <w:t>[Type of meeting]</w:t>
          </w:r>
        </w:p>
      </w:docPartBody>
    </w:docPart>
    <w:docPart>
      <w:docPartPr>
        <w:name w:val="E15E7F19636D4687A57A940D361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AAF80-A46D-490D-BF1D-50181CE6406A}"/>
      </w:docPartPr>
      <w:docPartBody>
        <w:p w:rsidR="005F6115" w:rsidRDefault="005F6115">
          <w:pPr>
            <w:pStyle w:val="E15E7F19636D4687A57A940D36117864"/>
          </w:pPr>
          <w:r>
            <w:t>[Facilitator]</w:t>
          </w:r>
        </w:p>
      </w:docPartBody>
    </w:docPart>
    <w:docPart>
      <w:docPartPr>
        <w:name w:val="68511B384F324F5C84F0A876393BD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9CDA3-8B50-41A0-997B-118839E22462}"/>
      </w:docPartPr>
      <w:docPartBody>
        <w:p w:rsidR="005F6115" w:rsidRDefault="005F6115">
          <w:pPr>
            <w:pStyle w:val="68511B384F324F5C84F0A876393BD807"/>
          </w:pPr>
          <w:r>
            <w:t>[Note taker]</w:t>
          </w:r>
        </w:p>
      </w:docPartBody>
    </w:docPart>
    <w:docPart>
      <w:docPartPr>
        <w:name w:val="FF0C28BCCB8E487F84652F46F0AEA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DC923-3BC0-4237-9A65-24C3A6516CE5}"/>
      </w:docPartPr>
      <w:docPartBody>
        <w:p w:rsidR="005F6115" w:rsidRDefault="005F6115">
          <w:pPr>
            <w:pStyle w:val="FF0C28BCCB8E487F84652F46F0AEA0FD"/>
          </w:pPr>
          <w:r>
            <w:t>[Timekeeper]</w:t>
          </w:r>
        </w:p>
      </w:docPartBody>
    </w:docPart>
    <w:docPart>
      <w:docPartPr>
        <w:name w:val="01A3A417A7EE4F1B9F92538CAE9F4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46392-B45E-4614-9162-8B3767FC4F6E}"/>
      </w:docPartPr>
      <w:docPartBody>
        <w:p w:rsidR="005F6115" w:rsidRDefault="005F6115">
          <w:pPr>
            <w:pStyle w:val="01A3A417A7EE4F1B9F92538CAE9F4B9E"/>
          </w:pPr>
          <w:r>
            <w:t>[Attendees]</w:t>
          </w:r>
        </w:p>
      </w:docPartBody>
    </w:docPart>
    <w:docPart>
      <w:docPartPr>
        <w:name w:val="C18A19F76C8C4E04A07221257EF40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63C91-A4F1-4948-8FCE-18DDDA456377}"/>
      </w:docPartPr>
      <w:docPartBody>
        <w:p w:rsidR="005F6115" w:rsidRDefault="005F6115">
          <w:pPr>
            <w:pStyle w:val="C18A19F76C8C4E04A07221257EF40EA6"/>
          </w:pPr>
          <w:r>
            <w:t>[Please read]</w:t>
          </w:r>
        </w:p>
      </w:docPartBody>
    </w:docPart>
    <w:docPart>
      <w:docPartPr>
        <w:name w:val="68F2B220A03A4A9A85EB407CC4DC5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85C35-63BD-4072-B916-0BF2F787714C}"/>
      </w:docPartPr>
      <w:docPartBody>
        <w:p w:rsidR="005F6115" w:rsidRDefault="005F6115">
          <w:pPr>
            <w:pStyle w:val="68F2B220A03A4A9A85EB407CC4DC574A"/>
          </w:pPr>
          <w:r>
            <w:t>[Please bring]</w:t>
          </w:r>
        </w:p>
      </w:docPartBody>
    </w:docPart>
    <w:docPart>
      <w:docPartPr>
        <w:name w:val="4A62A7C36889454DBEA1D232EC2D5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04ED5-1644-49CB-9FE8-2A74445D5763}"/>
      </w:docPartPr>
      <w:docPartBody>
        <w:p w:rsidR="005F6115" w:rsidRDefault="005F6115">
          <w:pPr>
            <w:pStyle w:val="4A62A7C36889454DBEA1D232EC2D509E"/>
          </w:pPr>
          <w:r>
            <w:t>[Topic]</w:t>
          </w:r>
        </w:p>
      </w:docPartBody>
    </w:docPart>
    <w:docPart>
      <w:docPartPr>
        <w:name w:val="B7785C21D9B0484A9912B65259825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89F51-F84E-48AB-AFB0-267CA6A5FBDA}"/>
      </w:docPartPr>
      <w:docPartBody>
        <w:p w:rsidR="005F6115" w:rsidRDefault="005F6115">
          <w:pPr>
            <w:pStyle w:val="B7785C21D9B0484A9912B65259825C21"/>
          </w:pPr>
          <w:r>
            <w:t>[Presenter]</w:t>
          </w:r>
        </w:p>
      </w:docPartBody>
    </w:docPart>
    <w:docPart>
      <w:docPartPr>
        <w:name w:val="C0C078D1DA4C47F89D4120AB4CDC9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65F5C-2918-4F3E-B30B-6A5A225B99F4}"/>
      </w:docPartPr>
      <w:docPartBody>
        <w:p w:rsidR="005F6115" w:rsidRDefault="005F6115">
          <w:pPr>
            <w:pStyle w:val="C0C078D1DA4C47F89D4120AB4CDC9C75"/>
          </w:pPr>
          <w:r>
            <w:t>[Time]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89"/>
    <w:rsid w:val="005F6115"/>
    <w:rsid w:val="009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2075E3F9424224A6F91BFB23F8BC35">
    <w:name w:val="E42075E3F9424224A6F91BFB23F8BC35"/>
  </w:style>
  <w:style w:type="paragraph" w:customStyle="1" w:styleId="4818956E1EE842DFBFF1376B7C4C0B47">
    <w:name w:val="4818956E1EE842DFBFF1376B7C4C0B47"/>
  </w:style>
  <w:style w:type="paragraph" w:customStyle="1" w:styleId="1F206E848314420FB34ADB02A202D91C">
    <w:name w:val="1F206E848314420FB34ADB02A202D91C"/>
  </w:style>
  <w:style w:type="paragraph" w:customStyle="1" w:styleId="044237AD67B040ED8A7F47DD59A96AF8">
    <w:name w:val="044237AD67B040ED8A7F47DD59A96AF8"/>
  </w:style>
  <w:style w:type="paragraph" w:customStyle="1" w:styleId="8BECC8300D904082A1F3D8BF7F0A2430">
    <w:name w:val="8BECC8300D904082A1F3D8BF7F0A2430"/>
  </w:style>
  <w:style w:type="paragraph" w:customStyle="1" w:styleId="E15E7F19636D4687A57A940D36117864">
    <w:name w:val="E15E7F19636D4687A57A940D36117864"/>
  </w:style>
  <w:style w:type="paragraph" w:customStyle="1" w:styleId="68511B384F324F5C84F0A876393BD807">
    <w:name w:val="68511B384F324F5C84F0A876393BD807"/>
  </w:style>
  <w:style w:type="paragraph" w:customStyle="1" w:styleId="FF0C28BCCB8E487F84652F46F0AEA0FD">
    <w:name w:val="FF0C28BCCB8E487F84652F46F0AEA0FD"/>
  </w:style>
  <w:style w:type="paragraph" w:customStyle="1" w:styleId="01A3A417A7EE4F1B9F92538CAE9F4B9E">
    <w:name w:val="01A3A417A7EE4F1B9F92538CAE9F4B9E"/>
  </w:style>
  <w:style w:type="paragraph" w:customStyle="1" w:styleId="C18A19F76C8C4E04A07221257EF40EA6">
    <w:name w:val="C18A19F76C8C4E04A07221257EF40EA6"/>
  </w:style>
  <w:style w:type="paragraph" w:customStyle="1" w:styleId="68F2B220A03A4A9A85EB407CC4DC574A">
    <w:name w:val="68F2B220A03A4A9A85EB407CC4DC574A"/>
  </w:style>
  <w:style w:type="paragraph" w:customStyle="1" w:styleId="4A62A7C36889454DBEA1D232EC2D509E">
    <w:name w:val="4A62A7C36889454DBEA1D232EC2D509E"/>
  </w:style>
  <w:style w:type="paragraph" w:customStyle="1" w:styleId="B7785C21D9B0484A9912B65259825C21">
    <w:name w:val="B7785C21D9B0484A9912B65259825C21"/>
  </w:style>
  <w:style w:type="paragraph" w:customStyle="1" w:styleId="C0C078D1DA4C47F89D4120AB4CDC9C75">
    <w:name w:val="C0C078D1DA4C47F89D4120AB4CDC9C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40B70C-D081-4701-B5EA-25DDD5AF1873}">
  <ds:schemaRefs>
    <ds:schemaRef ds:uri="http://purl.org/dc/elements/1.1/"/>
    <ds:schemaRef ds:uri="http://schemas.microsoft.com/office/2006/documentManagement/types"/>
    <ds:schemaRef ds:uri="4873beb7-5857-4685-be1f-d57550cc96cc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Team meeting agenda (informal)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Brightman, George</lastModifiedBy>
  <revision>3</revision>
  <dcterms:created xsi:type="dcterms:W3CDTF">2023-01-23T00:28:00.0000000Z</dcterms:created>
  <dcterms:modified xsi:type="dcterms:W3CDTF">2023-01-23T00:44:52.5728820Z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