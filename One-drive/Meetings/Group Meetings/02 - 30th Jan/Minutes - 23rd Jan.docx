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Pr="00D60069" w:rsidR="002B2D13" w:rsidTr="001E0877" w14:paraId="444A3BC0" w14:textId="77777777">
        <w:tc>
          <w:tcPr>
            <w:tcW w:w="7650" w:type="dxa"/>
          </w:tcPr>
          <w:p w:rsidRPr="00D60069" w:rsidR="002B2D13" w:rsidRDefault="00000000" w14:paraId="5E9343CD" w14:textId="77777777">
            <w:pPr>
              <w:pStyle w:val="Title"/>
            </w:pPr>
            <w:sdt>
              <w:sdtPr>
                <w:id w:val="-1086378735"/>
                <w:placeholder>
                  <w:docPart w:val="46615D78DCE14169BDF0956A8E4FB540"/>
                </w:placeholder>
                <w:temporary/>
                <w:showingPlcHdr/>
                <w15:appearance w15:val="hidden"/>
              </w:sdtPr>
              <w:sdtContent>
                <w:r w:rsidRPr="00D60069" w:rsidR="006344A8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:rsidRPr="00D60069" w:rsidR="00D62E01" w:rsidRDefault="005A04BE" w14:paraId="529D076F" w14:textId="172BFF2A">
            <w:pPr>
              <w:pStyle w:val="Heading3"/>
            </w:pPr>
            <w:r>
              <w:t>23</w:t>
            </w:r>
            <w:r w:rsidRPr="005A04BE">
              <w:rPr>
                <w:vertAlign w:val="superscript"/>
              </w:rPr>
              <w:t>rd</w:t>
            </w:r>
            <w:r>
              <w:t xml:space="preserve"> Jan</w:t>
            </w:r>
          </w:p>
          <w:p w:rsidRPr="00D60069" w:rsidR="00D62E01" w:rsidRDefault="005A04BE" w14:paraId="6D32FFBE" w14:textId="00BDF379">
            <w:pPr>
              <w:pStyle w:val="Heading3"/>
            </w:pPr>
            <w:r>
              <w:t>1pm – 3pm</w:t>
            </w:r>
          </w:p>
          <w:p w:rsidRPr="00D60069" w:rsidR="002B2D13" w:rsidP="00D62E01" w:rsidRDefault="005A04BE" w14:paraId="588A14BB" w14:textId="03FB8EFE">
            <w:pPr>
              <w:pStyle w:val="Heading3"/>
            </w:pPr>
            <w:r>
              <w:t>Merchiston Study Room 4/Online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Pr="00D60069" w:rsidR="002B2D13" w:rsidTr="00660EF4" w14:paraId="0CF2874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834805806"/>
            <w:placeholder>
              <w:docPart w:val="939A70C00CCE4BE793DE177D9D6B4F85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:rsidRPr="00D60069" w:rsidR="002B2D13" w:rsidP="00D60069" w:rsidRDefault="006344A8" w14:paraId="6EE30B37" w14:textId="77777777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:rsidRPr="00D60069" w:rsidR="002B2D13" w:rsidP="00D60069" w:rsidRDefault="005A04BE" w14:paraId="17322E5A" w14:textId="700E427B">
            <w:pPr>
              <w:spacing w:after="80"/>
            </w:pPr>
            <w:r>
              <w:t>George</w:t>
            </w:r>
          </w:p>
        </w:tc>
        <w:tc>
          <w:tcPr>
            <w:tcW w:w="1779" w:type="dxa"/>
            <w:tcMar>
              <w:top w:w="144" w:type="dxa"/>
            </w:tcMar>
          </w:tcPr>
          <w:p w:rsidRPr="00D60069" w:rsidR="002B2D13" w:rsidP="00D60069" w:rsidRDefault="00000000" w14:paraId="7B28DF6D" w14:textId="77777777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6179B41BD6FA45EFA06FAAD60EB26DA4"/>
                </w:placeholder>
                <w:temporary/>
                <w:showingPlcHdr/>
                <w15:appearance w15:val="hidden"/>
              </w:sdtPr>
              <w:sdtContent>
                <w:r w:rsidRPr="00D60069" w:rsidR="006344A8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Pr="00D60069" w:rsidR="002B2D13" w:rsidP="00D60069" w:rsidRDefault="005A04BE" w14:paraId="6A10434B" w14:textId="388C4D38">
            <w:pPr>
              <w:spacing w:after="80"/>
            </w:pPr>
            <w:r>
              <w:t>Project Initiation</w:t>
            </w:r>
          </w:p>
        </w:tc>
      </w:tr>
      <w:tr w:rsidRPr="00D60069" w:rsidR="002B2D13" w:rsidTr="00660EF4" w14:paraId="51CFD7EF" w14:textId="77777777">
        <w:sdt>
          <w:sdtPr>
            <w:id w:val="-906145096"/>
            <w:placeholder>
              <w:docPart w:val="B83162B9F5CB4A37A97279AF6B5D6BC0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</w:tcPr>
              <w:p w:rsidRPr="00D60069" w:rsidR="002B2D13" w:rsidP="00D60069" w:rsidRDefault="006344A8" w14:paraId="4F3BE836" w14:textId="77777777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:rsidRPr="00D60069" w:rsidR="002B2D13" w:rsidP="00D60069" w:rsidRDefault="005A04BE" w14:paraId="48483569" w14:textId="61E04F11">
            <w:pPr>
              <w:spacing w:after="80"/>
            </w:pPr>
            <w:r>
              <w:t>TBD</w:t>
            </w:r>
          </w:p>
        </w:tc>
        <w:tc>
          <w:tcPr>
            <w:tcW w:w="1779" w:type="dxa"/>
          </w:tcPr>
          <w:p w:rsidRPr="00D60069" w:rsidR="002B2D13" w:rsidP="00D60069" w:rsidRDefault="00000000" w14:paraId="1535D62A" w14:textId="77777777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1BE69E79178C4D5BA0B255E830FE2EFB"/>
                </w:placeholder>
                <w:temporary/>
                <w:showingPlcHdr/>
                <w15:appearance w15:val="hidden"/>
              </w:sdtPr>
              <w:sdtContent>
                <w:r w:rsidRPr="00D60069" w:rsidR="006344A8">
                  <w:t>Note taker:</w:t>
                </w:r>
              </w:sdtContent>
            </w:sdt>
          </w:p>
        </w:tc>
        <w:tc>
          <w:tcPr>
            <w:tcW w:w="3315" w:type="dxa"/>
          </w:tcPr>
          <w:p w:rsidRPr="00D60069" w:rsidR="002B2D13" w:rsidP="00D60069" w:rsidRDefault="005A04BE" w14:paraId="4D65B4A4" w14:textId="6AB7B750">
            <w:pPr>
              <w:spacing w:after="80"/>
            </w:pPr>
            <w:r>
              <w:t>TBD</w:t>
            </w:r>
          </w:p>
        </w:tc>
      </w:tr>
      <w:tr w:rsidRPr="00D60069" w:rsidR="002B2D13" w:rsidTr="00660EF4" w14:paraId="550625EC" w14:textId="77777777">
        <w:tc>
          <w:tcPr>
            <w:tcW w:w="1946" w:type="dxa"/>
          </w:tcPr>
          <w:p w:rsidRPr="00D60069" w:rsidR="002B2D13" w:rsidP="00D60069" w:rsidRDefault="00000000" w14:paraId="2D9BDC4B" w14:textId="77777777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0F2904BAA8564C558DC0A95D54E93B8B"/>
                </w:placeholder>
                <w:temporary/>
                <w:showingPlcHdr/>
                <w15:appearance w15:val="hidden"/>
              </w:sdtPr>
              <w:sdtContent>
                <w:r w:rsidRPr="00D60069" w:rsidR="006344A8">
                  <w:t>Timekeeper:</w:t>
                </w:r>
              </w:sdtContent>
            </w:sdt>
          </w:p>
        </w:tc>
        <w:tc>
          <w:tcPr>
            <w:tcW w:w="3184" w:type="dxa"/>
          </w:tcPr>
          <w:p w:rsidRPr="00D60069" w:rsidR="002B2D13" w:rsidP="00D60069" w:rsidRDefault="005A04BE" w14:paraId="4F5EF55F" w14:textId="7F66D76B">
            <w:pPr>
              <w:spacing w:after="80"/>
            </w:pPr>
            <w:r>
              <w:t>TBD</w:t>
            </w:r>
          </w:p>
        </w:tc>
        <w:tc>
          <w:tcPr>
            <w:tcW w:w="1779" w:type="dxa"/>
          </w:tcPr>
          <w:p w:rsidRPr="00D60069" w:rsidR="002B2D13" w:rsidP="00D60069" w:rsidRDefault="002B2D13" w14:paraId="08F82C56" w14:textId="77777777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:rsidRPr="00D60069" w:rsidR="002B2D13" w:rsidP="00D60069" w:rsidRDefault="002B2D13" w14:paraId="33C98528" w14:textId="77777777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Pr="00D60069" w:rsidR="002B2D13" w:rsidTr="42DC64B5" w14:paraId="4534D921" w14:textId="77777777">
        <w:tc>
          <w:tcPr>
            <w:tcW w:w="1980" w:type="dxa"/>
            <w:tcMar>
              <w:top w:w="144" w:type="dxa"/>
            </w:tcMar>
          </w:tcPr>
          <w:p w:rsidRPr="00D60069" w:rsidR="002B2D13" w:rsidRDefault="00000000" w14:paraId="67E9B921" w14:textId="77777777">
            <w:pPr>
              <w:pStyle w:val="Heading2"/>
            </w:pPr>
            <w:sdt>
              <w:sdtPr>
                <w:id w:val="1643469904"/>
                <w:placeholder>
                  <w:docPart w:val="8492D00CFE9B48B4978EB8B609D72FF5"/>
                </w:placeholder>
                <w:temporary/>
                <w:showingPlcHdr/>
                <w15:appearance w15:val="hidden"/>
              </w:sdtPr>
              <w:sdtContent>
                <w:r w:rsidRPr="00D60069" w:rsidR="006344A8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Pr="00D60069" w:rsidR="002B2D13" w:rsidP="00D62E01" w:rsidRDefault="005A04BE" w14:paraId="0C70247F" w14:textId="70F88D36">
            <w:r w:rsidR="005A04BE">
              <w:rPr/>
              <w:t>Acrie, Ailish, Aimee (remote), George,</w:t>
            </w:r>
            <w:r w:rsidR="4CBAEEC5">
              <w:rPr/>
              <w:t xml:space="preserve"> </w:t>
            </w:r>
            <w:r w:rsidR="005A04BE">
              <w:rPr/>
              <w:t>Ross</w:t>
            </w:r>
          </w:p>
        </w:tc>
      </w:tr>
      <w:tr w:rsidRPr="00D60069" w:rsidR="002B2D13" w:rsidTr="42DC64B5" w14:paraId="0FAABB6C" w14:textId="77777777">
        <w:tc>
          <w:tcPr>
            <w:tcW w:w="1980" w:type="dxa"/>
            <w:tcMar/>
          </w:tcPr>
          <w:p w:rsidRPr="00D60069" w:rsidR="002B2D13" w:rsidRDefault="00000000" w14:paraId="177A9B49" w14:textId="77777777">
            <w:pPr>
              <w:pStyle w:val="Heading2"/>
            </w:pPr>
            <w:sdt>
              <w:sdtPr>
                <w:id w:val="-1255275818"/>
                <w:placeholder>
                  <w:docPart w:val="26B22AD6A42B4E89A70EC50D8E410BAE"/>
                </w:placeholder>
                <w:temporary/>
                <w:showingPlcHdr/>
                <w15:appearance w15:val="hidden"/>
              </w:sdtPr>
              <w:sdtContent>
                <w:r w:rsidRPr="00D60069" w:rsidR="006344A8">
                  <w:t>Please read:</w:t>
                </w:r>
              </w:sdtContent>
            </w:sdt>
          </w:p>
        </w:tc>
        <w:tc>
          <w:tcPr>
            <w:tcW w:w="8244" w:type="dxa"/>
            <w:tcMar/>
          </w:tcPr>
          <w:p w:rsidRPr="00D60069" w:rsidR="002B2D13" w:rsidRDefault="005A04BE" w14:paraId="55A40042" w14:textId="4F2E7878">
            <w:r>
              <w:t>N/A</w:t>
            </w:r>
          </w:p>
        </w:tc>
      </w:tr>
      <w:tr w:rsidRPr="00D60069" w:rsidR="002B2D13" w:rsidTr="42DC64B5" w14:paraId="5E873231" w14:textId="77777777">
        <w:tc>
          <w:tcPr>
            <w:tcW w:w="1980" w:type="dxa"/>
            <w:tcMar/>
          </w:tcPr>
          <w:p w:rsidRPr="00D60069" w:rsidR="002B2D13" w:rsidRDefault="00000000" w14:paraId="23E4D0BD" w14:textId="77777777">
            <w:pPr>
              <w:pStyle w:val="Heading2"/>
            </w:pPr>
            <w:sdt>
              <w:sdtPr>
                <w:id w:val="681237791"/>
                <w:placeholder>
                  <w:docPart w:val="A166087C37D84A1EA416E2BF195046AE"/>
                </w:placeholder>
                <w:temporary/>
                <w:showingPlcHdr/>
                <w15:appearance w15:val="hidden"/>
              </w:sdtPr>
              <w:sdtContent>
                <w:r w:rsidRPr="00D60069" w:rsidR="006344A8">
                  <w:t>Please bring:</w:t>
                </w:r>
              </w:sdtContent>
            </w:sdt>
          </w:p>
        </w:tc>
        <w:tc>
          <w:tcPr>
            <w:tcW w:w="8244" w:type="dxa"/>
            <w:tcMar/>
          </w:tcPr>
          <w:p w:rsidRPr="00D60069" w:rsidR="002B2D13" w:rsidP="00D62E01" w:rsidRDefault="005A04BE" w14:paraId="1C28A679" w14:textId="1C19AC48">
            <w:r>
              <w:t>N/A</w:t>
            </w:r>
          </w:p>
        </w:tc>
      </w:tr>
    </w:tbl>
    <w:sdt>
      <w:sdtPr>
        <w:id w:val="-2901889"/>
        <w:placeholder>
          <w:docPart w:val="89DA196F4B6441AC8A2FF8930F5F06A1"/>
        </w:placeholder>
        <w:temporary/>
        <w:showingPlcHdr/>
        <w15:appearance w15:val="hidden"/>
      </w:sdtPr>
      <w:sdtContent>
        <w:p w:rsidRPr="00D60069" w:rsidR="002B2D13" w:rsidRDefault="006344A8" w14:paraId="039D7186" w14:textId="77777777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Pr="00D60069" w:rsidR="002B2D13" w:rsidTr="00D62E01" w14:paraId="47728C83" w14:textId="77777777">
        <w:tc>
          <w:tcPr>
            <w:tcW w:w="1620" w:type="dxa"/>
          </w:tcPr>
          <w:bookmarkStart w:name="MinuteItems" w:id="0"/>
          <w:bookmarkStart w:name="MinuteTopicSection" w:id="1"/>
          <w:bookmarkEnd w:id="0"/>
          <w:p w:rsidRPr="00D60069" w:rsidR="002B2D13" w:rsidRDefault="00000000" w14:paraId="4A18CE7D" w14:textId="77777777">
            <w:pPr>
              <w:pStyle w:val="Heading2"/>
            </w:pPr>
            <w:sdt>
              <w:sdtPr>
                <w:id w:val="90904773"/>
                <w:placeholder>
                  <w:docPart w:val="D3C3962200DD4C87A02DF0423B37D8D3"/>
                </w:placeholder>
                <w:temporary/>
                <w:showingPlcHdr/>
                <w15:appearance w15:val="hidden"/>
              </w:sdtPr>
              <w:sdtContent>
                <w:r w:rsidRPr="00D60069" w:rsidR="006344A8">
                  <w:t>Agenda item:</w:t>
                </w:r>
              </w:sdtContent>
            </w:sdt>
          </w:p>
        </w:tc>
        <w:tc>
          <w:tcPr>
            <w:tcW w:w="4970" w:type="dxa"/>
          </w:tcPr>
          <w:p w:rsidRPr="00D60069" w:rsidR="002B2D13" w:rsidRDefault="005A04BE" w14:paraId="34B65CB7" w14:textId="518E46A5">
            <w:r>
              <w:t>Project Overview</w:t>
            </w:r>
          </w:p>
        </w:tc>
        <w:tc>
          <w:tcPr>
            <w:tcW w:w="1324" w:type="dxa"/>
          </w:tcPr>
          <w:p w:rsidRPr="00D60069" w:rsidR="002B2D13" w:rsidRDefault="00000000" w14:paraId="530FA103" w14:textId="77777777">
            <w:pPr>
              <w:pStyle w:val="Heading2"/>
            </w:pPr>
            <w:sdt>
              <w:sdtPr>
                <w:id w:val="1737199064"/>
                <w:placeholder>
                  <w:docPart w:val="1A5A749278FB4FA2A63212BD47F16384"/>
                </w:placeholder>
                <w:temporary/>
                <w:showingPlcHdr/>
                <w15:appearance w15:val="hidden"/>
              </w:sdtPr>
              <w:sdtContent>
                <w:r w:rsidRPr="00D60069" w:rsidR="006344A8">
                  <w:t>Presenter:</w:t>
                </w:r>
              </w:sdtContent>
            </w:sdt>
          </w:p>
        </w:tc>
        <w:tc>
          <w:tcPr>
            <w:tcW w:w="2310" w:type="dxa"/>
          </w:tcPr>
          <w:p w:rsidRPr="00D60069" w:rsidR="002B2D13" w:rsidRDefault="005A04BE" w14:paraId="19A0C356" w14:textId="61AEF41B">
            <w:r>
              <w:t>George</w:t>
            </w:r>
          </w:p>
        </w:tc>
      </w:tr>
    </w:tbl>
    <w:p w:rsidRPr="00D60069" w:rsidR="002B2D13" w:rsidRDefault="00000000" w14:paraId="1085685E" w14:textId="77777777">
      <w:pPr>
        <w:pStyle w:val="Heading4"/>
      </w:pPr>
      <w:sdt>
        <w:sdtPr>
          <w:id w:val="-391195506"/>
          <w:placeholder>
            <w:docPart w:val="C0599B0C688641FE829E927D9D148A0C"/>
          </w:placeholder>
          <w:temporary/>
          <w:showingPlcHdr/>
          <w15:appearance w15:val="hidden"/>
        </w:sdtPr>
        <w:sdtContent>
          <w:r w:rsidRPr="00D60069" w:rsidR="006344A8">
            <w:t>Discussion:</w:t>
          </w:r>
        </w:sdtContent>
      </w:sdt>
    </w:p>
    <w:sdt>
      <w:sdtPr>
        <w:id w:val="807176261"/>
        <w:placeholder>
          <w:docPart w:val="8E80AF6225FD4560AE24CE4316D7C280"/>
        </w:placeholder>
        <w:temporary/>
        <w:showingPlcHdr/>
        <w15:appearance w15:val="hidden"/>
      </w:sdtPr>
      <w:sdtContent>
        <w:p w:rsidRPr="00D60069" w:rsidR="002B2D13" w:rsidRDefault="006344A8" w14:paraId="69018B67" w14:textId="77777777">
          <w:r w:rsidRPr="00D60069">
            <w:t>To get started right away, just tap any placeholder text (such as this) and start typing to replace it with your own.</w:t>
          </w:r>
        </w:p>
      </w:sdtContent>
    </w:sdt>
    <w:p w:rsidRPr="00D60069" w:rsidR="002B2D13" w:rsidRDefault="00000000" w14:paraId="7B4DE387" w14:textId="77777777">
      <w:pPr>
        <w:pStyle w:val="Heading4"/>
      </w:pPr>
      <w:sdt>
        <w:sdtPr>
          <w:id w:val="1574465788"/>
          <w:placeholder>
            <w:docPart w:val="18974EA6DC3443EFB9DBF2A7438E6DDE"/>
          </w:placeholder>
          <w:temporary/>
          <w:showingPlcHdr/>
          <w15:appearance w15:val="hidden"/>
        </w:sdtPr>
        <w:sdtContent>
          <w:r w:rsidRPr="00D60069" w:rsidR="006344A8">
            <w:t>Conclusions:</w:t>
          </w:r>
        </w:sdtContent>
      </w:sdt>
    </w:p>
    <w:sdt>
      <w:sdtPr>
        <w:id w:val="-1653514351"/>
        <w:placeholder>
          <w:docPart w:val="A18A1EF5CBEA45528ED2C8DC79F3AD75"/>
        </w:placeholder>
        <w:temporary/>
        <w:showingPlcHdr/>
        <w15:appearance w15:val="hidden"/>
      </w:sdtPr>
      <w:sdtContent>
        <w:p w:rsidRPr="00D60069" w:rsidR="002B2D13" w:rsidRDefault="006344A8" w14:paraId="761EAE92" w14:textId="77777777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660EF4" w:rsidR="002B2D13" w:rsidTr="00660EF4" w14:paraId="6890FE5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10" w:type="dxa"/>
            <w:vAlign w:val="bottom"/>
          </w:tcPr>
          <w:bookmarkStart w:name="MinuteDiscussion" w:id="2"/>
          <w:bookmarkStart w:name="MinuteActionItems" w:id="3"/>
          <w:bookmarkEnd w:id="2"/>
          <w:bookmarkEnd w:id="3"/>
          <w:p w:rsidRPr="00660EF4" w:rsidR="002B2D13" w:rsidP="00660EF4" w:rsidRDefault="00000000" w14:paraId="121C130C" w14:textId="77777777">
            <w:sdt>
              <w:sdtPr>
                <w:id w:val="-1717032099"/>
                <w:placeholder>
                  <w:docPart w:val="C53182CC7EB0441D92DBD12201664D0D"/>
                </w:placeholder>
                <w:temporary/>
                <w:showingPlcHdr/>
                <w15:appearance w15:val="hidden"/>
              </w:sdtPr>
              <w:sdtContent>
                <w:r w:rsidRPr="00660EF4" w:rsidR="006344A8">
                  <w:t>Action items</w:t>
                </w:r>
              </w:sdtContent>
            </w:sdt>
          </w:p>
        </w:tc>
        <w:bookmarkStart w:name="MinutePersonResponsible" w:id="4"/>
        <w:bookmarkEnd w:id="4"/>
        <w:tc>
          <w:tcPr>
            <w:tcW w:w="3060" w:type="dxa"/>
            <w:vAlign w:val="bottom"/>
          </w:tcPr>
          <w:p w:rsidRPr="00660EF4" w:rsidR="002B2D13" w:rsidP="00660EF4" w:rsidRDefault="00000000" w14:paraId="5A137E83" w14:textId="77777777">
            <w:sdt>
              <w:sdtPr>
                <w:id w:val="-319821758"/>
                <w:placeholder>
                  <w:docPart w:val="A239FD882465454BB183C9EAE8863932"/>
                </w:placeholder>
                <w:temporary/>
                <w:showingPlcHdr/>
                <w15:appearance w15:val="hidden"/>
              </w:sdtPr>
              <w:sdtContent>
                <w:r w:rsidRPr="00660EF4" w:rsidR="006344A8">
                  <w:t>Person responsible</w:t>
                </w:r>
              </w:sdtContent>
            </w:sdt>
          </w:p>
        </w:tc>
        <w:bookmarkStart w:name="MinuteDeadline" w:id="5"/>
        <w:bookmarkEnd w:id="5"/>
        <w:tc>
          <w:tcPr>
            <w:tcW w:w="1854" w:type="dxa"/>
            <w:vAlign w:val="bottom"/>
          </w:tcPr>
          <w:p w:rsidRPr="00660EF4" w:rsidR="002B2D13" w:rsidP="00660EF4" w:rsidRDefault="00000000" w14:paraId="38E9488C" w14:textId="77777777">
            <w:sdt>
              <w:sdtPr>
                <w:id w:val="433413345"/>
                <w:placeholder>
                  <w:docPart w:val="A5C82A543477407A916BC8758A964E2A"/>
                </w:placeholder>
                <w:temporary/>
                <w:showingPlcHdr/>
                <w15:appearance w15:val="hidden"/>
              </w:sdtPr>
              <w:sdtContent>
                <w:r w:rsidRPr="00660EF4" w:rsidR="006344A8">
                  <w:t>Deadline</w:t>
                </w:r>
              </w:sdtContent>
            </w:sdt>
          </w:p>
        </w:tc>
      </w:tr>
      <w:tr w:rsidRPr="00D60069" w:rsidR="002B2D13" w:rsidTr="00660EF4" w14:paraId="1E11241B" w14:textId="77777777">
        <w:tc>
          <w:tcPr>
            <w:tcW w:w="5310" w:type="dxa"/>
          </w:tcPr>
          <w:p w:rsidRPr="00D60069" w:rsidR="002B2D13" w:rsidP="00D60069" w:rsidRDefault="00000000" w14:paraId="1D7A6DDB" w14:textId="77777777">
            <w:pPr>
              <w:pStyle w:val="ListBullet"/>
              <w:spacing w:after="80"/>
            </w:pPr>
            <w:sdt>
              <w:sdtPr>
                <w:id w:val="1506475385"/>
                <w:placeholder>
                  <w:docPart w:val="C2BC2E192AA04A1B9338BD8C42C99A89"/>
                </w:placeholder>
                <w:temporary/>
                <w:showingPlcHdr/>
                <w15:appearance w15:val="hidden"/>
              </w:sdtPr>
              <w:sdtContent>
                <w:r w:rsidRPr="00D60069" w:rsidR="00D62E01">
                  <w:t>Enter action items here</w:t>
                </w:r>
              </w:sdtContent>
            </w:sdt>
          </w:p>
        </w:tc>
        <w:tc>
          <w:tcPr>
            <w:tcW w:w="3060" w:type="dxa"/>
          </w:tcPr>
          <w:p w:rsidRPr="00D60069" w:rsidR="002B2D13" w:rsidP="00D60069" w:rsidRDefault="00000000" w14:paraId="7CD53602" w14:textId="77777777">
            <w:pPr>
              <w:spacing w:after="80"/>
            </w:pPr>
            <w:sdt>
              <w:sdtPr>
                <w:id w:val="353314519"/>
                <w:placeholder>
                  <w:docPart w:val="79687E935DA54DABAA794160D52E7EF2"/>
                </w:placeholder>
                <w:temporary/>
                <w:showingPlcHdr/>
                <w15:appearance w15:val="hidden"/>
              </w:sdtPr>
              <w:sdtContent>
                <w:r w:rsidRPr="00D60069" w:rsidR="00D62E01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:rsidRPr="00D60069" w:rsidR="002B2D13" w:rsidP="00D60069" w:rsidRDefault="00000000" w14:paraId="1A85E78F" w14:textId="77777777">
            <w:pPr>
              <w:spacing w:after="80"/>
            </w:pPr>
            <w:sdt>
              <w:sdtPr>
                <w:id w:val="1757855488"/>
                <w:placeholder>
                  <w:docPart w:val="F478110AA512426F84392A2626C7BB6F"/>
                </w:placeholder>
                <w:temporary/>
                <w:showingPlcHdr/>
                <w15:appearance w15:val="hidden"/>
              </w:sdtPr>
              <w:sdtContent>
                <w:r w:rsidRPr="00D60069" w:rsidR="00D62E01">
                  <w:t>Enter deadline here</w:t>
                </w:r>
              </w:sdtContent>
            </w:sdt>
          </w:p>
        </w:tc>
      </w:tr>
      <w:tr w:rsidRPr="00D60069" w:rsidR="002B2D13" w:rsidTr="00660EF4" w14:paraId="32E9274A" w14:textId="77777777">
        <w:tc>
          <w:tcPr>
            <w:tcW w:w="5310" w:type="dxa"/>
          </w:tcPr>
          <w:p w:rsidRPr="00D60069" w:rsidR="002B2D13" w:rsidP="00D60069" w:rsidRDefault="00000000" w14:paraId="12A2DA68" w14:textId="77777777">
            <w:pPr>
              <w:pStyle w:val="ListBullet"/>
              <w:spacing w:after="80"/>
            </w:pPr>
            <w:sdt>
              <w:sdtPr>
                <w:id w:val="-924879657"/>
                <w:placeholder>
                  <w:docPart w:val="C4CE0DD40EF044E8BC76AED27BCC4168"/>
                </w:placeholder>
                <w:temporary/>
                <w:showingPlcHdr/>
                <w15:appearance w15:val="hidden"/>
              </w:sdtPr>
              <w:sdtContent>
                <w:r w:rsidRPr="00D60069" w:rsidR="00D62E01">
                  <w:t>Enter action items here</w:t>
                </w:r>
              </w:sdtContent>
            </w:sdt>
          </w:p>
        </w:tc>
        <w:tc>
          <w:tcPr>
            <w:tcW w:w="3060" w:type="dxa"/>
          </w:tcPr>
          <w:p w:rsidRPr="00D60069" w:rsidR="002B2D13" w:rsidP="00D60069" w:rsidRDefault="00000000" w14:paraId="0CA17CE9" w14:textId="77777777">
            <w:pPr>
              <w:spacing w:after="80"/>
            </w:pPr>
            <w:sdt>
              <w:sdtPr>
                <w:id w:val="-483474240"/>
                <w:placeholder>
                  <w:docPart w:val="1FEA124AC161456FAF41C495B062797D"/>
                </w:placeholder>
                <w:temporary/>
                <w:showingPlcHdr/>
                <w15:appearance w15:val="hidden"/>
              </w:sdtPr>
              <w:sdtContent>
                <w:r w:rsidRPr="00D60069" w:rsidR="00D62E01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:rsidRPr="00D60069" w:rsidR="002B2D13" w:rsidP="00D60069" w:rsidRDefault="00000000" w14:paraId="2A41A1CE" w14:textId="77777777">
            <w:pPr>
              <w:spacing w:after="80"/>
            </w:pPr>
            <w:sdt>
              <w:sdtPr>
                <w:id w:val="-874463000"/>
                <w:placeholder>
                  <w:docPart w:val="1B426B75ADAD43FA99198FBEA4E96AA8"/>
                </w:placeholder>
                <w:temporary/>
                <w:showingPlcHdr/>
                <w15:appearance w15:val="hidden"/>
              </w:sdtPr>
              <w:sdtContent>
                <w:r w:rsidRPr="00D60069" w:rsidR="00D62E01">
                  <w:t>Enter deadline here</w:t>
                </w:r>
              </w:sdtContent>
            </w:sdt>
          </w:p>
        </w:tc>
      </w:tr>
      <w:tr w:rsidRPr="00D60069" w:rsidR="002B2D13" w:rsidTr="00660EF4" w14:paraId="50D03517" w14:textId="77777777">
        <w:tc>
          <w:tcPr>
            <w:tcW w:w="5310" w:type="dxa"/>
            <w:tcMar>
              <w:bottom w:w="288" w:type="dxa"/>
            </w:tcMar>
          </w:tcPr>
          <w:p w:rsidRPr="00D60069" w:rsidR="002B2D13" w:rsidP="00D60069" w:rsidRDefault="00000000" w14:paraId="3595185A" w14:textId="77777777">
            <w:pPr>
              <w:pStyle w:val="ListBullet"/>
              <w:spacing w:after="80"/>
            </w:pPr>
            <w:sdt>
              <w:sdtPr>
                <w:id w:val="-1371140849"/>
                <w:placeholder>
                  <w:docPart w:val="9009B7374985451EB5B93B7942F6E1DC"/>
                </w:placeholder>
                <w:temporary/>
                <w:showingPlcHdr/>
                <w15:appearance w15:val="hidden"/>
              </w:sdtPr>
              <w:sdtContent>
                <w:r w:rsidRPr="00D60069" w:rsidR="00D62E01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:rsidRPr="00D60069" w:rsidR="002B2D13" w:rsidP="00D60069" w:rsidRDefault="00000000" w14:paraId="33D3FFB3" w14:textId="77777777">
            <w:pPr>
              <w:spacing w:after="80"/>
            </w:pPr>
            <w:sdt>
              <w:sdtPr>
                <w:id w:val="-290829446"/>
                <w:placeholder>
                  <w:docPart w:val="8908231D926B42EC981C6A6CEA88C95A"/>
                </w:placeholder>
                <w:temporary/>
                <w:showingPlcHdr/>
                <w15:appearance w15:val="hidden"/>
              </w:sdtPr>
              <w:sdtContent>
                <w:r w:rsidRPr="00D60069" w:rsidR="00D62E01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:rsidRPr="00D60069" w:rsidR="002B2D13" w:rsidP="00D60069" w:rsidRDefault="00000000" w14:paraId="6705490C" w14:textId="77777777">
            <w:pPr>
              <w:spacing w:after="80"/>
            </w:pPr>
            <w:sdt>
              <w:sdtPr>
                <w:id w:val="-1354030449"/>
                <w:placeholder>
                  <w:docPart w:val="4F22D9A4C5B3459683D1142A6DB7CCD2"/>
                </w:placeholder>
                <w:temporary/>
                <w:showingPlcHdr/>
                <w15:appearance w15:val="hidden"/>
              </w:sdtPr>
              <w:sdtContent>
                <w:r w:rsidRPr="00D60069" w:rsidR="00D62E01"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D60069" w:rsidR="00D62E01" w:rsidTr="00D62E01" w14:paraId="3231E6DF" w14:textId="77777777">
        <w:tc>
          <w:tcPr>
            <w:tcW w:w="1620" w:type="dxa"/>
          </w:tcPr>
          <w:bookmarkEnd w:id="1"/>
          <w:p w:rsidRPr="00D60069" w:rsidR="00D62E01" w:rsidP="006344A8" w:rsidRDefault="00000000" w14:paraId="5E918420" w14:textId="77777777">
            <w:pPr>
              <w:pStyle w:val="Heading2"/>
            </w:pPr>
            <w:sdt>
              <w:sdtPr>
                <w:id w:val="113951409"/>
                <w:placeholder>
                  <w:docPart w:val="C46809CF20834F39BD34215AF9094AB4"/>
                </w:placeholder>
                <w:temporary/>
                <w:showingPlcHdr/>
                <w15:appearance w15:val="hidden"/>
              </w:sdtPr>
              <w:sdtContent>
                <w:r w:rsidRPr="00D60069" w:rsidR="00D62E01">
                  <w:t>Agenda item:</w:t>
                </w:r>
              </w:sdtContent>
            </w:sdt>
          </w:p>
        </w:tc>
        <w:tc>
          <w:tcPr>
            <w:tcW w:w="4970" w:type="dxa"/>
          </w:tcPr>
          <w:p w:rsidRPr="00D60069" w:rsidR="00D62E01" w:rsidP="006344A8" w:rsidRDefault="005A04BE" w14:paraId="0F86B87D" w14:textId="5CCF0156">
            <w:r>
              <w:t>Working Routines and Communications</w:t>
            </w:r>
          </w:p>
        </w:tc>
        <w:tc>
          <w:tcPr>
            <w:tcW w:w="1324" w:type="dxa"/>
          </w:tcPr>
          <w:p w:rsidRPr="00D60069" w:rsidR="00D62E01" w:rsidP="006344A8" w:rsidRDefault="00000000" w14:paraId="3E60465D" w14:textId="77777777">
            <w:pPr>
              <w:pStyle w:val="Heading2"/>
            </w:pPr>
            <w:sdt>
              <w:sdtPr>
                <w:id w:val="1072624145"/>
                <w:placeholder>
                  <w:docPart w:val="803C1601EDEF4DCAB5CC6070E7FAFC04"/>
                </w:placeholder>
                <w:temporary/>
                <w:showingPlcHdr/>
                <w15:appearance w15:val="hidden"/>
              </w:sdtPr>
              <w:sdtContent>
                <w:r w:rsidRPr="00D60069" w:rsidR="00D62E01">
                  <w:t>Presenter:</w:t>
                </w:r>
              </w:sdtContent>
            </w:sdt>
          </w:p>
        </w:tc>
        <w:tc>
          <w:tcPr>
            <w:tcW w:w="2310" w:type="dxa"/>
          </w:tcPr>
          <w:p w:rsidRPr="00D60069" w:rsidR="00D62E01" w:rsidP="006344A8" w:rsidRDefault="005A04BE" w14:paraId="0E78250C" w14:textId="3C3E16FE">
            <w:r>
              <w:t>George</w:t>
            </w:r>
          </w:p>
        </w:tc>
      </w:tr>
    </w:tbl>
    <w:p w:rsidRPr="00D60069" w:rsidR="00D62E01" w:rsidP="00D62E01" w:rsidRDefault="00000000" w14:paraId="3F72C49D" w14:textId="77777777">
      <w:pPr>
        <w:pStyle w:val="Heading4"/>
      </w:pPr>
      <w:sdt>
        <w:sdtPr>
          <w:id w:val="1495455185"/>
          <w:placeholder>
            <w:docPart w:val="BEDD78EE8F6648B38A463D201CC1238F"/>
          </w:placeholder>
          <w:temporary/>
          <w:showingPlcHdr/>
          <w15:appearance w15:val="hidden"/>
        </w:sdtPr>
        <w:sdtContent>
          <w:r w:rsidRPr="00D60069" w:rsidR="00D62E01">
            <w:t>Discussion:</w:t>
          </w:r>
        </w:sdtContent>
      </w:sdt>
    </w:p>
    <w:sdt>
      <w:sdtPr>
        <w:id w:val="275993325"/>
        <w:placeholder>
          <w:docPart w:val="290940793C6C4A709757DE15EA92779F"/>
        </w:placeholder>
        <w:temporary/>
        <w:showingPlcHdr/>
        <w15:appearance w15:val="hidden"/>
      </w:sdtPr>
      <w:sdtContent>
        <w:p w:rsidRPr="00D60069" w:rsidR="00D62E01" w:rsidP="00D62E01" w:rsidRDefault="00D62E01" w14:paraId="30ED9F71" w14:textId="77777777">
          <w:r w:rsidRPr="00D60069">
            <w:t>To get started right away, just tap any placeholder text (such as this) and start typing to replace it with your own.</w:t>
          </w:r>
        </w:p>
      </w:sdtContent>
    </w:sdt>
    <w:p w:rsidRPr="00D60069" w:rsidR="00D62E01" w:rsidP="00D62E01" w:rsidRDefault="00000000" w14:paraId="270A74D0" w14:textId="77777777">
      <w:pPr>
        <w:pStyle w:val="Heading4"/>
      </w:pPr>
      <w:sdt>
        <w:sdtPr>
          <w:id w:val="-1295436725"/>
          <w:placeholder>
            <w:docPart w:val="4661DFBE235F4BC4BD2A090AD01A0747"/>
          </w:placeholder>
          <w:temporary/>
          <w:showingPlcHdr/>
          <w15:appearance w15:val="hidden"/>
        </w:sdtPr>
        <w:sdtContent>
          <w:r w:rsidRPr="00D60069" w:rsidR="00D62E01">
            <w:t>Conclusions:</w:t>
          </w:r>
        </w:sdtContent>
      </w:sdt>
    </w:p>
    <w:sdt>
      <w:sdtPr>
        <w:id w:val="1699276047"/>
        <w:placeholder>
          <w:docPart w:val="D70770E3E7A24742BDF19FDE32C1336B"/>
        </w:placeholder>
        <w:temporary/>
        <w:showingPlcHdr/>
        <w15:appearance w15:val="hidden"/>
      </w:sdtPr>
      <w:sdtContent>
        <w:p w:rsidRPr="00D60069" w:rsidR="00D62E01" w:rsidP="00D62E01" w:rsidRDefault="00D62E01" w14:paraId="57302355" w14:textId="77777777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660EF4" w:rsidR="00D60069" w:rsidTr="00660EF4" w14:paraId="1ECA67E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10" w:type="dxa"/>
            <w:vAlign w:val="bottom"/>
          </w:tcPr>
          <w:p w:rsidRPr="00660EF4" w:rsidR="00D60069" w:rsidP="00660EF4" w:rsidRDefault="00000000" w14:paraId="6CC85090" w14:textId="77777777">
            <w:sdt>
              <w:sdtPr>
                <w:id w:val="1576775990"/>
                <w:placeholder>
                  <w:docPart w:val="8709F2E3258D4149BD0837AEEC46916F"/>
                </w:placeholder>
                <w:temporary/>
                <w:showingPlcHdr/>
                <w15:appearance w15:val="hidden"/>
              </w:sdtPr>
              <w:sdtContent>
                <w:r w:rsidRPr="00660EF4" w:rsid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Pr="00660EF4" w:rsidR="00D60069" w:rsidP="00660EF4" w:rsidRDefault="00000000" w14:paraId="5BC7989A" w14:textId="77777777">
            <w:sdt>
              <w:sdtPr>
                <w:id w:val="-778569795"/>
                <w:placeholder>
                  <w:docPart w:val="9BEEE2D7B15F4D369412D58B765FE1E4"/>
                </w:placeholder>
                <w:temporary/>
                <w:showingPlcHdr/>
                <w15:appearance w15:val="hidden"/>
              </w:sdtPr>
              <w:sdtContent>
                <w:r w:rsidRPr="00660EF4" w:rsid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Pr="00660EF4" w:rsidR="00D60069" w:rsidP="00660EF4" w:rsidRDefault="00000000" w14:paraId="13362231" w14:textId="77777777">
            <w:sdt>
              <w:sdtPr>
                <w:id w:val="-1974196117"/>
                <w:placeholder>
                  <w:docPart w:val="446502E0FD5140169E3DBB6D807942A2"/>
                </w:placeholder>
                <w:temporary/>
                <w:showingPlcHdr/>
                <w15:appearance w15:val="hidden"/>
              </w:sdtPr>
              <w:sdtContent>
                <w:r w:rsidRPr="00660EF4" w:rsidR="00D60069">
                  <w:t>Deadline</w:t>
                </w:r>
              </w:sdtContent>
            </w:sdt>
          </w:p>
        </w:tc>
      </w:tr>
      <w:tr w:rsidRPr="00D60069" w:rsidR="00D60069" w:rsidTr="00660EF4" w14:paraId="0EAE00A8" w14:textId="77777777">
        <w:tc>
          <w:tcPr>
            <w:tcW w:w="5310" w:type="dxa"/>
          </w:tcPr>
          <w:p w:rsidRPr="00D60069" w:rsidR="00D60069" w:rsidP="00284200" w:rsidRDefault="00000000" w14:paraId="5600C1F0" w14:textId="77777777">
            <w:pPr>
              <w:pStyle w:val="ListBullet"/>
              <w:spacing w:after="80"/>
            </w:pPr>
            <w:sdt>
              <w:sdtPr>
                <w:id w:val="-300149647"/>
                <w:placeholder>
                  <w:docPart w:val="7BB8628664DD464A8D21E48E2FFD0983"/>
                </w:placeholder>
                <w:temporary/>
                <w:showingPlcHdr/>
                <w15:appearance w15:val="hidden"/>
              </w:sdtPr>
              <w:sdtContent>
                <w:r w:rsidRPr="00D60069" w:rsid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:rsidRPr="00D60069" w:rsidR="00D60069" w:rsidP="00284200" w:rsidRDefault="00000000" w14:paraId="761CF6CA" w14:textId="77777777">
            <w:pPr>
              <w:spacing w:after="80"/>
            </w:pPr>
            <w:sdt>
              <w:sdtPr>
                <w:id w:val="-2021450857"/>
                <w:placeholder>
                  <w:docPart w:val="887BB8E0DB184714BFD156E1C55F7FD8"/>
                </w:placeholder>
                <w:temporary/>
                <w:showingPlcHdr/>
                <w15:appearance w15:val="hidden"/>
              </w:sdtPr>
              <w:sdtContent>
                <w:r w:rsidRPr="00D60069" w:rsid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:rsidRPr="00D60069" w:rsidR="00D60069" w:rsidP="00284200" w:rsidRDefault="00000000" w14:paraId="5034A515" w14:textId="77777777">
            <w:pPr>
              <w:spacing w:after="80"/>
            </w:pPr>
            <w:sdt>
              <w:sdtPr>
                <w:id w:val="-1362511276"/>
                <w:placeholder>
                  <w:docPart w:val="B5262DD0950E4C8F842570F48020885B"/>
                </w:placeholder>
                <w:temporary/>
                <w:showingPlcHdr/>
                <w15:appearance w15:val="hidden"/>
              </w:sdtPr>
              <w:sdtContent>
                <w:r w:rsidRPr="00D60069" w:rsidR="00D60069">
                  <w:t>Enter deadline here</w:t>
                </w:r>
              </w:sdtContent>
            </w:sdt>
          </w:p>
        </w:tc>
      </w:tr>
      <w:tr w:rsidRPr="00D60069" w:rsidR="00D60069" w:rsidTr="00660EF4" w14:paraId="3ACBA05F" w14:textId="77777777">
        <w:tc>
          <w:tcPr>
            <w:tcW w:w="5310" w:type="dxa"/>
          </w:tcPr>
          <w:p w:rsidRPr="00D60069" w:rsidR="00D60069" w:rsidP="00284200" w:rsidRDefault="00000000" w14:paraId="445BE155" w14:textId="77777777">
            <w:pPr>
              <w:pStyle w:val="ListBullet"/>
              <w:spacing w:after="80"/>
            </w:pPr>
            <w:sdt>
              <w:sdtPr>
                <w:id w:val="2135979729"/>
                <w:placeholder>
                  <w:docPart w:val="FE32D494E2B146538C7E073B41FC5778"/>
                </w:placeholder>
                <w:temporary/>
                <w:showingPlcHdr/>
                <w15:appearance w15:val="hidden"/>
              </w:sdtPr>
              <w:sdtContent>
                <w:r w:rsidRPr="00D60069" w:rsid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:rsidRPr="00D60069" w:rsidR="00D60069" w:rsidP="00284200" w:rsidRDefault="00000000" w14:paraId="13E04B7B" w14:textId="77777777">
            <w:pPr>
              <w:spacing w:after="80"/>
            </w:pPr>
            <w:sdt>
              <w:sdtPr>
                <w:id w:val="-1826508862"/>
                <w:placeholder>
                  <w:docPart w:val="4045A4B67E774FBD9C0F89ED73DF1326"/>
                </w:placeholder>
                <w:temporary/>
                <w:showingPlcHdr/>
                <w15:appearance w15:val="hidden"/>
              </w:sdtPr>
              <w:sdtContent>
                <w:r w:rsidRPr="00D60069" w:rsid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:rsidRPr="00D60069" w:rsidR="00D60069" w:rsidP="00284200" w:rsidRDefault="00000000" w14:paraId="1EBC59BE" w14:textId="77777777">
            <w:pPr>
              <w:spacing w:after="80"/>
            </w:pPr>
            <w:sdt>
              <w:sdtPr>
                <w:id w:val="-22934574"/>
                <w:placeholder>
                  <w:docPart w:val="19E6084CFE9D45B59C84CE7E49D10CEB"/>
                </w:placeholder>
                <w:temporary/>
                <w:showingPlcHdr/>
                <w15:appearance w15:val="hidden"/>
              </w:sdtPr>
              <w:sdtContent>
                <w:r w:rsidRPr="00D60069" w:rsidR="00D60069">
                  <w:t>Enter deadline here</w:t>
                </w:r>
              </w:sdtContent>
            </w:sdt>
          </w:p>
        </w:tc>
      </w:tr>
      <w:tr w:rsidRPr="00D60069" w:rsidR="00D60069" w:rsidTr="00660EF4" w14:paraId="1C6E243A" w14:textId="77777777">
        <w:tc>
          <w:tcPr>
            <w:tcW w:w="5310" w:type="dxa"/>
            <w:tcMar>
              <w:bottom w:w="288" w:type="dxa"/>
            </w:tcMar>
          </w:tcPr>
          <w:p w:rsidRPr="00D60069" w:rsidR="00D60069" w:rsidP="00284200" w:rsidRDefault="00000000" w14:paraId="30D427E4" w14:textId="77777777">
            <w:pPr>
              <w:pStyle w:val="ListBullet"/>
              <w:spacing w:after="80"/>
            </w:pPr>
            <w:sdt>
              <w:sdtPr>
                <w:id w:val="-829058861"/>
                <w:placeholder>
                  <w:docPart w:val="0CA2B98B812C4E6CA3247FDC216871A6"/>
                </w:placeholder>
                <w:temporary/>
                <w:showingPlcHdr/>
                <w15:appearance w15:val="hidden"/>
              </w:sdtPr>
              <w:sdtContent>
                <w:r w:rsidRPr="00D60069" w:rsidR="00D60069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:rsidRPr="00D60069" w:rsidR="00D60069" w:rsidP="00284200" w:rsidRDefault="00000000" w14:paraId="560B2553" w14:textId="77777777">
            <w:pPr>
              <w:spacing w:after="80"/>
            </w:pPr>
            <w:sdt>
              <w:sdtPr>
                <w:id w:val="1425691745"/>
                <w:placeholder>
                  <w:docPart w:val="7D5E462A691945EE8FD071802537F614"/>
                </w:placeholder>
                <w:temporary/>
                <w:showingPlcHdr/>
                <w15:appearance w15:val="hidden"/>
              </w:sdtPr>
              <w:sdtContent>
                <w:r w:rsidRPr="00D60069" w:rsidR="00D60069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:rsidRPr="00D60069" w:rsidR="00D60069" w:rsidP="00284200" w:rsidRDefault="00000000" w14:paraId="04A3D6A5" w14:textId="77777777">
            <w:pPr>
              <w:spacing w:after="80"/>
            </w:pPr>
            <w:sdt>
              <w:sdtPr>
                <w:id w:val="1592043662"/>
                <w:placeholder>
                  <w:docPart w:val="AFB9E2B5A76F47DC94A74C47D15EC8A7"/>
                </w:placeholder>
                <w:temporary/>
                <w:showingPlcHdr/>
                <w15:appearance w15:val="hidden"/>
              </w:sdtPr>
              <w:sdtContent>
                <w:r w:rsidRPr="00D60069" w:rsidR="00D60069"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D60069" w:rsidR="00D62E01" w:rsidTr="006344A8" w14:paraId="1E9DA40C" w14:textId="77777777">
        <w:tc>
          <w:tcPr>
            <w:tcW w:w="1620" w:type="dxa"/>
          </w:tcPr>
          <w:p w:rsidRPr="00D60069" w:rsidR="00D62E01" w:rsidP="006344A8" w:rsidRDefault="00000000" w14:paraId="487085F5" w14:textId="77777777">
            <w:pPr>
              <w:pStyle w:val="Heading2"/>
            </w:pPr>
            <w:sdt>
              <w:sdtPr>
                <w:id w:val="885458630"/>
                <w:placeholder>
                  <w:docPart w:val="61DB6570BE6C4468B4BF522314FDB846"/>
                </w:placeholder>
                <w:temporary/>
                <w:showingPlcHdr/>
                <w15:appearance w15:val="hidden"/>
              </w:sdtPr>
              <w:sdtContent>
                <w:r w:rsidRPr="00D60069" w:rsidR="00D62E01">
                  <w:t>Agenda item:</w:t>
                </w:r>
              </w:sdtContent>
            </w:sdt>
          </w:p>
        </w:tc>
        <w:tc>
          <w:tcPr>
            <w:tcW w:w="4970" w:type="dxa"/>
          </w:tcPr>
          <w:p w:rsidRPr="00D60069" w:rsidR="00D62E01" w:rsidP="006344A8" w:rsidRDefault="005A04BE" w14:paraId="1FCFED62" w14:textId="00CC56A0">
            <w:r>
              <w:t>Team Charter (Group Activity)</w:t>
            </w:r>
          </w:p>
        </w:tc>
        <w:tc>
          <w:tcPr>
            <w:tcW w:w="1324" w:type="dxa"/>
          </w:tcPr>
          <w:p w:rsidRPr="00D60069" w:rsidR="00D62E01" w:rsidP="006344A8" w:rsidRDefault="00000000" w14:paraId="06D2993A" w14:textId="77777777">
            <w:pPr>
              <w:pStyle w:val="Heading2"/>
            </w:pPr>
            <w:sdt>
              <w:sdtPr>
                <w:id w:val="-765931208"/>
                <w:placeholder>
                  <w:docPart w:val="27979950CA204585B09274D980E84149"/>
                </w:placeholder>
                <w:temporary/>
                <w:showingPlcHdr/>
                <w15:appearance w15:val="hidden"/>
              </w:sdtPr>
              <w:sdtContent>
                <w:r w:rsidRPr="00D60069" w:rsidR="00D62E01">
                  <w:t>Presenter:</w:t>
                </w:r>
              </w:sdtContent>
            </w:sdt>
          </w:p>
        </w:tc>
        <w:tc>
          <w:tcPr>
            <w:tcW w:w="2310" w:type="dxa"/>
          </w:tcPr>
          <w:p w:rsidRPr="00D60069" w:rsidR="00D62E01" w:rsidP="006344A8" w:rsidRDefault="005A04BE" w14:paraId="584D0AA1" w14:textId="4572805A">
            <w:r>
              <w:t>George</w:t>
            </w:r>
          </w:p>
        </w:tc>
      </w:tr>
    </w:tbl>
    <w:p w:rsidRPr="00D60069" w:rsidR="00D62E01" w:rsidP="00D62E01" w:rsidRDefault="00000000" w14:paraId="20AB26DE" w14:textId="77777777">
      <w:pPr>
        <w:pStyle w:val="Heading4"/>
      </w:pPr>
      <w:sdt>
        <w:sdtPr>
          <w:id w:val="-98801915"/>
          <w:placeholder>
            <w:docPart w:val="F628BF7E1BBA44809644A9C5877B907E"/>
          </w:placeholder>
          <w:temporary/>
          <w:showingPlcHdr/>
          <w15:appearance w15:val="hidden"/>
        </w:sdtPr>
        <w:sdtContent>
          <w:r w:rsidRPr="00D60069" w:rsidR="00D62E01">
            <w:t>Discussion:</w:t>
          </w:r>
        </w:sdtContent>
      </w:sdt>
    </w:p>
    <w:p w:rsidRPr="00D60069" w:rsidR="00D62E01" w:rsidP="00D62E01" w:rsidRDefault="00D62E01" w14:paraId="60FEE990" w14:textId="1FF3A478">
      <w:r w:rsidR="53164BE1">
        <w:rPr/>
        <w:t xml:space="preserve">We will be kind to each other. Turn up to meetings. Check in on progress. Be honest with eachother. Work as a team. </w:t>
      </w:r>
    </w:p>
    <w:p w:rsidRPr="00D60069" w:rsidR="00D62E01" w:rsidP="00D62E01" w:rsidRDefault="00000000" w14:paraId="2E532E21" w14:textId="77777777">
      <w:pPr>
        <w:pStyle w:val="Heading4"/>
      </w:pPr>
      <w:sdt>
        <w:sdtPr>
          <w:id w:val="-1388485399"/>
          <w:placeholder>
            <w:docPart w:val="FE283C45A4BE451281903FE7614EE41D"/>
          </w:placeholder>
          <w:temporary/>
          <w:showingPlcHdr/>
          <w15:appearance w15:val="hidden"/>
        </w:sdtPr>
        <w:sdtContent>
          <w:r w:rsidRPr="00D60069" w:rsidR="00D62E01">
            <w:t>Conclusions:</w:t>
          </w:r>
        </w:sdtContent>
      </w:sdt>
    </w:p>
    <w:sdt>
      <w:sdtPr>
        <w:id w:val="-1873522740"/>
        <w:placeholder>
          <w:docPart w:val="F2B4A7C0410E46998E8CD0642FE6381F"/>
        </w:placeholder>
        <w:temporary/>
        <w:showingPlcHdr/>
        <w15:appearance w15:val="hidden"/>
      </w:sdtPr>
      <w:sdtContent>
        <w:p w:rsidRPr="00D60069" w:rsidR="00D62E01" w:rsidP="00D62E01" w:rsidRDefault="00D62E01" w14:paraId="481D6248" w14:textId="77777777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660EF4" w:rsidR="00D60069" w:rsidTr="00660EF4" w14:paraId="7DA56A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10" w:type="dxa"/>
            <w:vAlign w:val="bottom"/>
          </w:tcPr>
          <w:p w:rsidRPr="00660EF4" w:rsidR="00D60069" w:rsidP="00660EF4" w:rsidRDefault="00000000" w14:paraId="2A504A23" w14:textId="77777777">
            <w:sdt>
              <w:sdtPr>
                <w:id w:val="-374389350"/>
                <w:placeholder>
                  <w:docPart w:val="B52369940DA74E2C8497163B89DBD484"/>
                </w:placeholder>
                <w:temporary/>
                <w:showingPlcHdr/>
                <w15:appearance w15:val="hidden"/>
              </w:sdtPr>
              <w:sdtContent>
                <w:r w:rsidRPr="00660EF4" w:rsid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Pr="00660EF4" w:rsidR="00D60069" w:rsidP="00660EF4" w:rsidRDefault="00000000" w14:paraId="6538DC5B" w14:textId="77777777">
            <w:sdt>
              <w:sdtPr>
                <w:id w:val="1996212571"/>
                <w:placeholder>
                  <w:docPart w:val="3619E5AC43804BE0835F7A241697C4D6"/>
                </w:placeholder>
                <w:temporary/>
                <w:showingPlcHdr/>
                <w15:appearance w15:val="hidden"/>
              </w:sdtPr>
              <w:sdtContent>
                <w:r w:rsidRPr="00660EF4" w:rsid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Pr="00660EF4" w:rsidR="00D60069" w:rsidP="00660EF4" w:rsidRDefault="00000000" w14:paraId="516A7F60" w14:textId="77777777">
            <w:sdt>
              <w:sdtPr>
                <w:id w:val="429936015"/>
                <w:placeholder>
                  <w:docPart w:val="BCEB117200A7436F8EDC355DABA57077"/>
                </w:placeholder>
                <w:temporary/>
                <w:showingPlcHdr/>
                <w15:appearance w15:val="hidden"/>
              </w:sdtPr>
              <w:sdtContent>
                <w:r w:rsidRPr="00660EF4" w:rsidR="00D60069">
                  <w:t>Deadline</w:t>
                </w:r>
              </w:sdtContent>
            </w:sdt>
          </w:p>
        </w:tc>
      </w:tr>
      <w:tr w:rsidRPr="00D60069" w:rsidR="00D60069" w:rsidTr="00660EF4" w14:paraId="5A58CBC2" w14:textId="77777777">
        <w:tc>
          <w:tcPr>
            <w:tcW w:w="5310" w:type="dxa"/>
          </w:tcPr>
          <w:p w:rsidRPr="00D60069" w:rsidR="00D60069" w:rsidP="00284200" w:rsidRDefault="00000000" w14:paraId="4DF0CEA8" w14:textId="77777777">
            <w:pPr>
              <w:pStyle w:val="ListBullet"/>
              <w:spacing w:after="80"/>
            </w:pPr>
            <w:sdt>
              <w:sdtPr>
                <w:id w:val="-1322805837"/>
                <w:placeholder>
                  <w:docPart w:val="E122A77075804629AEEB0618DD76E89D"/>
                </w:placeholder>
                <w:temporary/>
                <w:showingPlcHdr/>
                <w15:appearance w15:val="hidden"/>
              </w:sdtPr>
              <w:sdtContent>
                <w:r w:rsidRPr="00D60069" w:rsid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:rsidRPr="00D60069" w:rsidR="00D60069" w:rsidP="00284200" w:rsidRDefault="00000000" w14:paraId="2A34F500" w14:textId="77777777">
            <w:pPr>
              <w:spacing w:after="80"/>
            </w:pPr>
            <w:sdt>
              <w:sdtPr>
                <w:id w:val="1109015127"/>
                <w:placeholder>
                  <w:docPart w:val="186762E7180E432D8F7E4A5456DFF0E4"/>
                </w:placeholder>
                <w:temporary/>
                <w:showingPlcHdr/>
                <w15:appearance w15:val="hidden"/>
              </w:sdtPr>
              <w:sdtContent>
                <w:r w:rsidRPr="00D60069" w:rsid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:rsidRPr="00D60069" w:rsidR="00D60069" w:rsidP="00284200" w:rsidRDefault="00000000" w14:paraId="4CA7BF0A" w14:textId="77777777">
            <w:pPr>
              <w:spacing w:after="80"/>
            </w:pPr>
            <w:sdt>
              <w:sdtPr>
                <w:id w:val="1780834151"/>
                <w:placeholder>
                  <w:docPart w:val="11536A0181EF452F910E0496176087C2"/>
                </w:placeholder>
                <w:temporary/>
                <w:showingPlcHdr/>
                <w15:appearance w15:val="hidden"/>
              </w:sdtPr>
              <w:sdtContent>
                <w:r w:rsidRPr="00D60069" w:rsidR="00D60069">
                  <w:t>Enter deadline here</w:t>
                </w:r>
              </w:sdtContent>
            </w:sdt>
          </w:p>
        </w:tc>
      </w:tr>
      <w:tr w:rsidRPr="00D60069" w:rsidR="00D60069" w:rsidTr="00660EF4" w14:paraId="02667BC3" w14:textId="77777777">
        <w:tc>
          <w:tcPr>
            <w:tcW w:w="5310" w:type="dxa"/>
          </w:tcPr>
          <w:p w:rsidRPr="00D60069" w:rsidR="00D60069" w:rsidP="00284200" w:rsidRDefault="00000000" w14:paraId="1B8DA540" w14:textId="77777777">
            <w:pPr>
              <w:pStyle w:val="ListBullet"/>
              <w:spacing w:after="80"/>
            </w:pPr>
            <w:sdt>
              <w:sdtPr>
                <w:id w:val="1417053139"/>
                <w:placeholder>
                  <w:docPart w:val="E860219980F144BE9FF9F8F7827B5CF1"/>
                </w:placeholder>
                <w:temporary/>
                <w:showingPlcHdr/>
                <w15:appearance w15:val="hidden"/>
              </w:sdtPr>
              <w:sdtContent>
                <w:r w:rsidRPr="00D60069" w:rsid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:rsidRPr="00D60069" w:rsidR="00D60069" w:rsidP="00284200" w:rsidRDefault="00000000" w14:paraId="24093E93" w14:textId="77777777">
            <w:pPr>
              <w:spacing w:after="80"/>
            </w:pPr>
            <w:sdt>
              <w:sdtPr>
                <w:id w:val="-1974819821"/>
                <w:placeholder>
                  <w:docPart w:val="58EC591F339D47BE9AECB626DB761B19"/>
                </w:placeholder>
                <w:temporary/>
                <w:showingPlcHdr/>
                <w15:appearance w15:val="hidden"/>
              </w:sdtPr>
              <w:sdtContent>
                <w:r w:rsidRPr="00D60069" w:rsid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:rsidRPr="00D60069" w:rsidR="00D60069" w:rsidP="00284200" w:rsidRDefault="00000000" w14:paraId="11B25B55" w14:textId="77777777">
            <w:pPr>
              <w:spacing w:after="80"/>
            </w:pPr>
            <w:sdt>
              <w:sdtPr>
                <w:id w:val="-1089308141"/>
                <w:placeholder>
                  <w:docPart w:val="DE950B9171FC45009EB73D466A33CB65"/>
                </w:placeholder>
                <w:temporary/>
                <w:showingPlcHdr/>
                <w15:appearance w15:val="hidden"/>
              </w:sdtPr>
              <w:sdtContent>
                <w:r w:rsidRPr="00D60069" w:rsidR="00D60069">
                  <w:t>Enter deadline here</w:t>
                </w:r>
              </w:sdtContent>
            </w:sdt>
          </w:p>
        </w:tc>
      </w:tr>
      <w:tr w:rsidRPr="00D60069" w:rsidR="00D60069" w:rsidTr="00660EF4" w14:paraId="3969FB94" w14:textId="77777777">
        <w:tc>
          <w:tcPr>
            <w:tcW w:w="5310" w:type="dxa"/>
            <w:tcMar>
              <w:bottom w:w="288" w:type="dxa"/>
            </w:tcMar>
          </w:tcPr>
          <w:p w:rsidRPr="00D60069" w:rsidR="00D60069" w:rsidP="00284200" w:rsidRDefault="00000000" w14:paraId="30A69DF0" w14:textId="77777777">
            <w:pPr>
              <w:pStyle w:val="ListBullet"/>
              <w:spacing w:after="80"/>
            </w:pPr>
            <w:sdt>
              <w:sdtPr>
                <w:id w:val="-1792125055"/>
                <w:placeholder>
                  <w:docPart w:val="3B75633B697C420BB74F9C678BAF21B5"/>
                </w:placeholder>
                <w:temporary/>
                <w:showingPlcHdr/>
                <w15:appearance w15:val="hidden"/>
              </w:sdtPr>
              <w:sdtContent>
                <w:r w:rsidRPr="00D60069" w:rsidR="00D60069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:rsidRPr="00D60069" w:rsidR="00D60069" w:rsidP="00284200" w:rsidRDefault="00000000" w14:paraId="0305DF94" w14:textId="77777777">
            <w:pPr>
              <w:spacing w:after="80"/>
            </w:pPr>
            <w:sdt>
              <w:sdtPr>
                <w:id w:val="1190714860"/>
                <w:placeholder>
                  <w:docPart w:val="4FEBD934AE63486C8FA011E3CC96DB0A"/>
                </w:placeholder>
                <w:temporary/>
                <w:showingPlcHdr/>
                <w15:appearance w15:val="hidden"/>
              </w:sdtPr>
              <w:sdtContent>
                <w:r w:rsidRPr="00D60069" w:rsidR="00D60069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:rsidRPr="00D60069" w:rsidR="005A04BE" w:rsidP="00284200" w:rsidRDefault="00000000" w14:paraId="135EDDA7" w14:textId="3DF79FB9">
            <w:pPr>
              <w:spacing w:after="80"/>
            </w:pPr>
            <w:sdt>
              <w:sdtPr>
                <w:id w:val="107479912"/>
                <w:placeholder>
                  <w:docPart w:val="C7DDA97AB3C047AE8F5C7841C67BC27A"/>
                </w:placeholder>
                <w:temporary/>
                <w:showingPlcHdr/>
                <w15:appearance w15:val="hidden"/>
              </w:sdtPr>
              <w:sdtContent>
                <w:r w:rsidRPr="00D60069" w:rsidR="00D60069"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D60069" w:rsidR="005A04BE" w:rsidTr="00BE1DFB" w14:paraId="35D1D1E0" w14:textId="77777777">
        <w:tc>
          <w:tcPr>
            <w:tcW w:w="1620" w:type="dxa"/>
          </w:tcPr>
          <w:p w:rsidRPr="00D60069" w:rsidR="005A04BE" w:rsidP="00BE1DFB" w:rsidRDefault="005A04BE" w14:paraId="195EF5FD" w14:textId="77777777">
            <w:pPr>
              <w:pStyle w:val="Heading2"/>
            </w:pPr>
            <w:sdt>
              <w:sdtPr>
                <w:id w:val="459085116"/>
                <w:placeholder>
                  <w:docPart w:val="2C843A15B41A4A09805F23D3B2E1F50C"/>
                </w:placeholder>
                <w:temporary/>
                <w:showingPlcHdr/>
                <w15:appearance w15:val="hidden"/>
              </w:sdtPr>
              <w:sdtContent>
                <w:r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Pr="00D60069" w:rsidR="005A04BE" w:rsidP="00BE1DFB" w:rsidRDefault="005A04BE" w14:paraId="6B0F9ADD" w14:textId="3EE100A8">
            <w:r>
              <w:t>P3.Express</w:t>
            </w:r>
          </w:p>
        </w:tc>
        <w:tc>
          <w:tcPr>
            <w:tcW w:w="1324" w:type="dxa"/>
          </w:tcPr>
          <w:p w:rsidRPr="00D60069" w:rsidR="005A04BE" w:rsidP="00BE1DFB" w:rsidRDefault="005A04BE" w14:paraId="50B4F3B7" w14:textId="77777777">
            <w:pPr>
              <w:pStyle w:val="Heading2"/>
            </w:pPr>
            <w:sdt>
              <w:sdtPr>
                <w:id w:val="-82374007"/>
                <w:placeholder>
                  <w:docPart w:val="D9A40AB63A82448FAB32C0667DCBDBE2"/>
                </w:placeholder>
                <w:temporary/>
                <w:showingPlcHdr/>
                <w15:appearance w15:val="hidden"/>
              </w:sdtPr>
              <w:sdtContent>
                <w:r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:rsidRPr="00D60069" w:rsidR="005A04BE" w:rsidP="00BE1DFB" w:rsidRDefault="005A04BE" w14:paraId="48F68ED1" w14:textId="77777777">
            <w:r>
              <w:t>George</w:t>
            </w:r>
          </w:p>
        </w:tc>
      </w:tr>
    </w:tbl>
    <w:p w:rsidRPr="00D60069" w:rsidR="005A04BE" w:rsidP="005A04BE" w:rsidRDefault="005A04BE" w14:paraId="4D6D5212" w14:textId="77777777">
      <w:pPr>
        <w:pStyle w:val="Heading4"/>
      </w:pPr>
      <w:sdt>
        <w:sdtPr>
          <w:id w:val="1695882837"/>
          <w:placeholder>
            <w:docPart w:val="929E27E60B004EED9A237EF5863C5D8B"/>
          </w:placeholder>
          <w:temporary/>
          <w:showingPlcHdr/>
          <w15:appearance w15:val="hidden"/>
        </w:sdtPr>
        <w:sdtContent>
          <w:r w:rsidRPr="00D60069">
            <w:t>Discussion:</w:t>
          </w:r>
        </w:sdtContent>
      </w:sdt>
    </w:p>
    <w:sdt>
      <w:sdtPr>
        <w:id w:val="-49163701"/>
        <w:placeholder>
          <w:docPart w:val="F551BB0CFCC34E2C805F13A80BE66D86"/>
        </w:placeholder>
        <w:temporary/>
        <w:showingPlcHdr/>
        <w15:appearance w15:val="hidden"/>
      </w:sdtPr>
      <w:sdtContent>
        <w:p w:rsidRPr="00D60069" w:rsidR="005A04BE" w:rsidP="005A04BE" w:rsidRDefault="005A04BE" w14:paraId="75F25241" w14:textId="77777777">
          <w:r w:rsidRPr="00D60069">
            <w:t>To get started right away, just tap any placeholder text (such as this) and start typing to replace it with your own.</w:t>
          </w:r>
        </w:p>
      </w:sdtContent>
    </w:sdt>
    <w:p w:rsidRPr="00D60069" w:rsidR="005A04BE" w:rsidP="005A04BE" w:rsidRDefault="005A04BE" w14:paraId="6C4A8005" w14:textId="77777777">
      <w:pPr>
        <w:pStyle w:val="Heading4"/>
      </w:pPr>
      <w:sdt>
        <w:sdtPr>
          <w:id w:val="-7761634"/>
          <w:placeholder>
            <w:docPart w:val="6812369A32824208A87BB931E7926913"/>
          </w:placeholder>
          <w:temporary/>
          <w:showingPlcHdr/>
          <w15:appearance w15:val="hidden"/>
        </w:sdtPr>
        <w:sdtContent>
          <w:r w:rsidRPr="00D60069">
            <w:t>Conclusions:</w:t>
          </w:r>
        </w:sdtContent>
      </w:sdt>
    </w:p>
    <w:sdt>
      <w:sdtPr>
        <w:id w:val="-2142171876"/>
        <w:placeholder>
          <w:docPart w:val="CDFBF2AD34854C5AA692C089A86215D9"/>
        </w:placeholder>
        <w:temporary/>
        <w:showingPlcHdr/>
        <w15:appearance w15:val="hidden"/>
      </w:sdtPr>
      <w:sdtContent>
        <w:p w:rsidR="005A04BE" w:rsidP="005A04BE" w:rsidRDefault="005A04BE" w14:paraId="011E3C20" w14:textId="2C2D5B81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660EF4" w:rsidR="005A04BE" w:rsidTr="00BE1DFB" w14:paraId="620C33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10" w:type="dxa"/>
            <w:vAlign w:val="bottom"/>
          </w:tcPr>
          <w:p w:rsidRPr="00660EF4" w:rsidR="005A04BE" w:rsidP="00BE1DFB" w:rsidRDefault="005A04BE" w14:paraId="33C2F685" w14:textId="77777777">
            <w:sdt>
              <w:sdtPr>
                <w:id w:val="189807451"/>
                <w:placeholder>
                  <w:docPart w:val="DBB4DD47426C461F96E910ADFAFDAD53"/>
                </w:placeholder>
                <w:temporary/>
                <w:showingPlcHdr/>
                <w15:appearance w15:val="hidden"/>
              </w:sdtPr>
              <w:sdtContent>
                <w:r w:rsidRPr="00660EF4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Pr="00660EF4" w:rsidR="005A04BE" w:rsidP="00BE1DFB" w:rsidRDefault="005A04BE" w14:paraId="59781C0A" w14:textId="77777777">
            <w:sdt>
              <w:sdtPr>
                <w:id w:val="1537075560"/>
                <w:placeholder>
                  <w:docPart w:val="1FB822C0186247D1B8CAC268BD8A6BB0"/>
                </w:placeholder>
                <w:temporary/>
                <w:showingPlcHdr/>
                <w15:appearance w15:val="hidden"/>
              </w:sdtPr>
              <w:sdtContent>
                <w:r w:rsidRPr="00660EF4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Pr="00660EF4" w:rsidR="005A04BE" w:rsidP="00BE1DFB" w:rsidRDefault="005A04BE" w14:paraId="6FD88FA9" w14:textId="77777777">
            <w:sdt>
              <w:sdtPr>
                <w:id w:val="-1285574082"/>
                <w:placeholder>
                  <w:docPart w:val="83B05F4EB72D4216803186B3352A5BA0"/>
                </w:placeholder>
                <w:temporary/>
                <w:showingPlcHdr/>
                <w15:appearance w15:val="hidden"/>
              </w:sdtPr>
              <w:sdtContent>
                <w:r w:rsidRPr="00660EF4">
                  <w:t>Deadline</w:t>
                </w:r>
              </w:sdtContent>
            </w:sdt>
          </w:p>
        </w:tc>
      </w:tr>
      <w:tr w:rsidRPr="00D60069" w:rsidR="005A04BE" w:rsidTr="00BE1DFB" w14:paraId="58FE8DB4" w14:textId="77777777">
        <w:tc>
          <w:tcPr>
            <w:tcW w:w="5310" w:type="dxa"/>
          </w:tcPr>
          <w:p w:rsidRPr="00D60069" w:rsidR="005A04BE" w:rsidP="00BE1DFB" w:rsidRDefault="005A04BE" w14:paraId="090EEF29" w14:textId="77777777">
            <w:pPr>
              <w:pStyle w:val="ListBullet"/>
              <w:spacing w:after="80"/>
            </w:pPr>
            <w:sdt>
              <w:sdtPr>
                <w:id w:val="1607691758"/>
                <w:placeholder>
                  <w:docPart w:val="A8C15F66223E4E169448E028124FBD93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:rsidRPr="00D60069" w:rsidR="005A04BE" w:rsidP="00BE1DFB" w:rsidRDefault="005A04BE" w14:paraId="1CF9BA49" w14:textId="77777777">
            <w:pPr>
              <w:spacing w:after="80"/>
            </w:pPr>
            <w:sdt>
              <w:sdtPr>
                <w:id w:val="-1838607231"/>
                <w:placeholder>
                  <w:docPart w:val="DC12894F59BE4F94B819C7CB0022FAAE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:rsidRPr="00D60069" w:rsidR="005A04BE" w:rsidP="00BE1DFB" w:rsidRDefault="005A04BE" w14:paraId="336C3373" w14:textId="77777777">
            <w:pPr>
              <w:spacing w:after="80"/>
            </w:pPr>
            <w:sdt>
              <w:sdtPr>
                <w:id w:val="-611581371"/>
                <w:placeholder>
                  <w:docPart w:val="FE27B4E7D62A46DD877CCC275BCBDBBC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deadline here</w:t>
                </w:r>
              </w:sdtContent>
            </w:sdt>
          </w:p>
        </w:tc>
      </w:tr>
      <w:tr w:rsidRPr="00D60069" w:rsidR="005A04BE" w:rsidTr="00BE1DFB" w14:paraId="44EE5343" w14:textId="77777777">
        <w:tc>
          <w:tcPr>
            <w:tcW w:w="5310" w:type="dxa"/>
          </w:tcPr>
          <w:p w:rsidRPr="00D60069" w:rsidR="005A04BE" w:rsidP="00BE1DFB" w:rsidRDefault="005A04BE" w14:paraId="388F24CF" w14:textId="77777777">
            <w:pPr>
              <w:pStyle w:val="ListBullet"/>
              <w:spacing w:after="80"/>
            </w:pPr>
            <w:sdt>
              <w:sdtPr>
                <w:id w:val="1555420294"/>
                <w:placeholder>
                  <w:docPart w:val="9930DDC20AD347CD9AF8B9BDDD0D34A4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:rsidRPr="00D60069" w:rsidR="005A04BE" w:rsidP="00BE1DFB" w:rsidRDefault="005A04BE" w14:paraId="6683DAAF" w14:textId="77777777">
            <w:pPr>
              <w:spacing w:after="80"/>
            </w:pPr>
            <w:sdt>
              <w:sdtPr>
                <w:id w:val="2124647195"/>
                <w:placeholder>
                  <w:docPart w:val="1CE2A27BAC6048EBB588CC5CCFCBA210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:rsidRPr="00D60069" w:rsidR="005A04BE" w:rsidP="00BE1DFB" w:rsidRDefault="005A04BE" w14:paraId="6B696255" w14:textId="77777777">
            <w:pPr>
              <w:spacing w:after="80"/>
            </w:pPr>
            <w:sdt>
              <w:sdtPr>
                <w:id w:val="-632331228"/>
                <w:placeholder>
                  <w:docPart w:val="58917E2E55BD4F0680B0957F62EA7BE6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deadline here</w:t>
                </w:r>
              </w:sdtContent>
            </w:sdt>
          </w:p>
        </w:tc>
      </w:tr>
      <w:tr w:rsidRPr="00D60069" w:rsidR="005A04BE" w:rsidTr="00BE1DFB" w14:paraId="5F07F206" w14:textId="77777777">
        <w:tc>
          <w:tcPr>
            <w:tcW w:w="5310" w:type="dxa"/>
            <w:tcMar>
              <w:bottom w:w="288" w:type="dxa"/>
            </w:tcMar>
          </w:tcPr>
          <w:p w:rsidRPr="00D60069" w:rsidR="005A04BE" w:rsidP="00BE1DFB" w:rsidRDefault="005A04BE" w14:paraId="05FCF8E6" w14:textId="77777777">
            <w:pPr>
              <w:pStyle w:val="ListBullet"/>
              <w:spacing w:after="80"/>
            </w:pPr>
            <w:sdt>
              <w:sdtPr>
                <w:id w:val="441274048"/>
                <w:placeholder>
                  <w:docPart w:val="F575B595873343BFAACA25CCA1D5C976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:rsidRPr="00D60069" w:rsidR="005A04BE" w:rsidP="00BE1DFB" w:rsidRDefault="005A04BE" w14:paraId="54E554F0" w14:textId="77777777">
            <w:pPr>
              <w:spacing w:after="80"/>
            </w:pPr>
            <w:sdt>
              <w:sdtPr>
                <w:id w:val="1806508020"/>
                <w:placeholder>
                  <w:docPart w:val="D73B620488F0478EB15E4602252EAC6D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:rsidRPr="00D60069" w:rsidR="005A04BE" w:rsidP="00BE1DFB" w:rsidRDefault="005A04BE" w14:paraId="7CF85CAA" w14:textId="77777777">
            <w:pPr>
              <w:spacing w:after="80"/>
            </w:pPr>
            <w:sdt>
              <w:sdtPr>
                <w:id w:val="691721069"/>
                <w:placeholder>
                  <w:docPart w:val="691450CEA8CB459A976C9197992CFD9F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D60069" w:rsidR="005A04BE" w:rsidTr="00BE1DFB" w14:paraId="6FE96D0D" w14:textId="77777777">
        <w:tc>
          <w:tcPr>
            <w:tcW w:w="1620" w:type="dxa"/>
          </w:tcPr>
          <w:p w:rsidRPr="00D60069" w:rsidR="005A04BE" w:rsidP="00BE1DFB" w:rsidRDefault="005A04BE" w14:paraId="6AF8D012" w14:textId="64A536F7">
            <w:pPr>
              <w:pStyle w:val="Heading2"/>
            </w:pPr>
            <w:sdt>
              <w:sdtPr>
                <w:id w:val="-1312477958"/>
                <w:placeholder>
                  <w:docPart w:val="CDAF05D677804B71B4B5F9FD7CC1BFB8"/>
                </w:placeholder>
                <w:temporary/>
                <w:showingPlcHdr/>
                <w15:appearance w15:val="hidden"/>
              </w:sdtPr>
              <w:sdtContent>
                <w:r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Pr="00D60069" w:rsidR="005A04BE" w:rsidP="00BE1DFB" w:rsidRDefault="005A04BE" w14:paraId="665320A6" w14:textId="19FA9B25">
            <w:r>
              <w:t>Sub Teams and Roles</w:t>
            </w:r>
          </w:p>
        </w:tc>
        <w:tc>
          <w:tcPr>
            <w:tcW w:w="1324" w:type="dxa"/>
          </w:tcPr>
          <w:p w:rsidRPr="00D60069" w:rsidR="005A04BE" w:rsidP="00BE1DFB" w:rsidRDefault="005A04BE" w14:paraId="1E185F8A" w14:textId="77777777">
            <w:pPr>
              <w:pStyle w:val="Heading2"/>
            </w:pPr>
            <w:sdt>
              <w:sdtPr>
                <w:id w:val="-966499212"/>
                <w:placeholder>
                  <w:docPart w:val="4BBB9E13875C4EA6A128CDB228CDD905"/>
                </w:placeholder>
                <w:temporary/>
                <w:showingPlcHdr/>
                <w15:appearance w15:val="hidden"/>
              </w:sdtPr>
              <w:sdtContent>
                <w:r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:rsidRPr="00D60069" w:rsidR="005A04BE" w:rsidP="00BE1DFB" w:rsidRDefault="005A04BE" w14:paraId="281605CE" w14:textId="77777777">
            <w:r>
              <w:t>George</w:t>
            </w:r>
          </w:p>
        </w:tc>
      </w:tr>
    </w:tbl>
    <w:p w:rsidRPr="00D60069" w:rsidR="005A04BE" w:rsidP="005A04BE" w:rsidRDefault="005A04BE" w14:paraId="690974EB" w14:textId="77777777">
      <w:pPr>
        <w:pStyle w:val="Heading4"/>
      </w:pPr>
      <w:sdt>
        <w:sdtPr>
          <w:id w:val="-5450727"/>
          <w:placeholder>
            <w:docPart w:val="A4417150FCA6483F96C6C6F3B33F3EFD"/>
          </w:placeholder>
          <w:temporary/>
          <w:showingPlcHdr/>
          <w15:appearance w15:val="hidden"/>
        </w:sdtPr>
        <w:sdtContent>
          <w:r w:rsidRPr="00D60069">
            <w:t>Discussion:</w:t>
          </w:r>
        </w:sdtContent>
      </w:sdt>
    </w:p>
    <w:p w:rsidRPr="00D60069" w:rsidR="005A04BE" w:rsidP="42DC64B5" w:rsidRDefault="005A04BE" w14:paraId="2AD75C79" w14:textId="56D857AC">
      <w:pPr>
        <w:rPr>
          <w:b w:val="1"/>
          <w:bCs w:val="1"/>
        </w:rPr>
      </w:pPr>
      <w:r w:rsidR="005A04BE">
        <w:rPr/>
        <w:t>T</w:t>
      </w:r>
      <w:r w:rsidR="2440A883">
        <w:rPr/>
        <w:t>wo teams, for now. Planning and implem</w:t>
      </w:r>
      <w:r w:rsidR="2440A883">
        <w:rPr/>
        <w:t xml:space="preserve">entation. Planning: </w:t>
      </w:r>
      <w:r w:rsidRPr="42DC64B5" w:rsidR="2440A883">
        <w:rPr>
          <w:b w:val="1"/>
          <w:bCs w:val="1"/>
        </w:rPr>
        <w:t>George</w:t>
      </w:r>
      <w:r w:rsidR="2440A883">
        <w:rPr>
          <w:b w:val="0"/>
          <w:bCs w:val="0"/>
        </w:rPr>
        <w:t xml:space="preserve">, Ailish. Implementation: </w:t>
      </w:r>
      <w:r w:rsidRPr="42DC64B5" w:rsidR="2440A883">
        <w:rPr>
          <w:b w:val="1"/>
          <w:bCs w:val="1"/>
        </w:rPr>
        <w:t>Ross</w:t>
      </w:r>
      <w:r w:rsidR="2440A883">
        <w:rPr>
          <w:b w:val="0"/>
          <w:bCs w:val="0"/>
        </w:rPr>
        <w:t>, Acrie.</w:t>
      </w:r>
    </w:p>
    <w:p w:rsidRPr="00D60069" w:rsidR="005A04BE" w:rsidP="005A04BE" w:rsidRDefault="005A04BE" w14:paraId="23036686" w14:textId="77777777">
      <w:pPr>
        <w:pStyle w:val="Heading4"/>
      </w:pPr>
      <w:sdt>
        <w:sdtPr>
          <w:id w:val="-1777944547"/>
          <w:placeholder>
            <w:docPart w:val="BD6402948B364A22A4AE2B389BD1B873"/>
          </w:placeholder>
          <w:temporary/>
          <w:showingPlcHdr/>
          <w15:appearance w15:val="hidden"/>
        </w:sdtPr>
        <w:sdtContent>
          <w:r w:rsidRPr="00D60069">
            <w:t>Conclusions:</w:t>
          </w:r>
        </w:sdtContent>
      </w:sdt>
    </w:p>
    <w:sdt>
      <w:sdtPr>
        <w:id w:val="-1623912223"/>
        <w:placeholder>
          <w:docPart w:val="A68319FC1D5247ACB557D31E3DE7B663"/>
        </w:placeholder>
        <w:temporary/>
        <w:showingPlcHdr/>
        <w15:appearance w15:val="hidden"/>
      </w:sdtPr>
      <w:sdtContent>
        <w:p w:rsidRPr="00D60069" w:rsidR="005A04BE" w:rsidP="005A04BE" w:rsidRDefault="005A04BE" w14:paraId="18FA997F" w14:textId="77777777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660EF4" w:rsidR="005A04BE" w:rsidTr="00BE1DFB" w14:paraId="37D49A7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10" w:type="dxa"/>
            <w:vAlign w:val="bottom"/>
          </w:tcPr>
          <w:p w:rsidRPr="00660EF4" w:rsidR="005A04BE" w:rsidP="00BE1DFB" w:rsidRDefault="005A04BE" w14:paraId="107CBCEA" w14:textId="77777777">
            <w:sdt>
              <w:sdtPr>
                <w:id w:val="-1044520221"/>
                <w:placeholder>
                  <w:docPart w:val="DDDD7E5E0EE14A3881B783898B9A6BD1"/>
                </w:placeholder>
                <w:temporary/>
                <w:showingPlcHdr/>
                <w15:appearance w15:val="hidden"/>
              </w:sdtPr>
              <w:sdtContent>
                <w:r w:rsidRPr="00660EF4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Pr="00660EF4" w:rsidR="005A04BE" w:rsidP="00BE1DFB" w:rsidRDefault="005A04BE" w14:paraId="1C681B47" w14:textId="77777777">
            <w:sdt>
              <w:sdtPr>
                <w:id w:val="-1987615521"/>
                <w:placeholder>
                  <w:docPart w:val="5778A19451794BE8A43A6E065C26E415"/>
                </w:placeholder>
                <w:temporary/>
                <w:showingPlcHdr/>
                <w15:appearance w15:val="hidden"/>
              </w:sdtPr>
              <w:sdtContent>
                <w:r w:rsidRPr="00660EF4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Pr="00660EF4" w:rsidR="005A04BE" w:rsidP="00BE1DFB" w:rsidRDefault="005A04BE" w14:paraId="60EB2418" w14:textId="77777777">
            <w:sdt>
              <w:sdtPr>
                <w:id w:val="512045321"/>
                <w:placeholder>
                  <w:docPart w:val="49ADEEE1F0D246A18B9A4319D421EE5C"/>
                </w:placeholder>
                <w:temporary/>
                <w:showingPlcHdr/>
                <w15:appearance w15:val="hidden"/>
              </w:sdtPr>
              <w:sdtContent>
                <w:r w:rsidRPr="00660EF4">
                  <w:t>Deadline</w:t>
                </w:r>
              </w:sdtContent>
            </w:sdt>
          </w:p>
        </w:tc>
      </w:tr>
      <w:tr w:rsidRPr="00D60069" w:rsidR="005A04BE" w:rsidTr="00BE1DFB" w14:paraId="1B7C5A78" w14:textId="77777777">
        <w:tc>
          <w:tcPr>
            <w:tcW w:w="5310" w:type="dxa"/>
          </w:tcPr>
          <w:p w:rsidRPr="00D60069" w:rsidR="005A04BE" w:rsidP="00BE1DFB" w:rsidRDefault="005A04BE" w14:paraId="72378B38" w14:textId="77777777">
            <w:pPr>
              <w:pStyle w:val="ListBullet"/>
              <w:spacing w:after="80"/>
            </w:pPr>
            <w:sdt>
              <w:sdtPr>
                <w:id w:val="-1980824338"/>
                <w:placeholder>
                  <w:docPart w:val="421FDE1DA97D4C72A737452315EFC122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:rsidRPr="00D60069" w:rsidR="005A04BE" w:rsidP="00BE1DFB" w:rsidRDefault="005A04BE" w14:paraId="57E4CD11" w14:textId="77777777">
            <w:pPr>
              <w:spacing w:after="80"/>
            </w:pPr>
            <w:sdt>
              <w:sdtPr>
                <w:id w:val="1677230267"/>
                <w:placeholder>
                  <w:docPart w:val="C4C839D9309947E5BA89A0C41503BA86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:rsidRPr="00D60069" w:rsidR="005A04BE" w:rsidP="00BE1DFB" w:rsidRDefault="005A04BE" w14:paraId="7F9BEA66" w14:textId="77777777">
            <w:pPr>
              <w:spacing w:after="80"/>
            </w:pPr>
            <w:sdt>
              <w:sdtPr>
                <w:id w:val="-315576826"/>
                <w:placeholder>
                  <w:docPart w:val="15D637D0CCEE44DCAE547001B6E1C9B7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deadline here</w:t>
                </w:r>
              </w:sdtContent>
            </w:sdt>
          </w:p>
        </w:tc>
      </w:tr>
      <w:tr w:rsidRPr="00D60069" w:rsidR="005A04BE" w:rsidTr="00BE1DFB" w14:paraId="1478B5E5" w14:textId="77777777">
        <w:tc>
          <w:tcPr>
            <w:tcW w:w="5310" w:type="dxa"/>
          </w:tcPr>
          <w:p w:rsidRPr="00D60069" w:rsidR="005A04BE" w:rsidP="00BE1DFB" w:rsidRDefault="005A04BE" w14:paraId="0CA77A8C" w14:textId="77777777">
            <w:pPr>
              <w:pStyle w:val="ListBullet"/>
              <w:spacing w:after="80"/>
            </w:pPr>
            <w:sdt>
              <w:sdtPr>
                <w:id w:val="2011257483"/>
                <w:placeholder>
                  <w:docPart w:val="F78EC95557404B96948A4E043E244D26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:rsidRPr="00D60069" w:rsidR="005A04BE" w:rsidP="00BE1DFB" w:rsidRDefault="005A04BE" w14:paraId="1015153E" w14:textId="77777777">
            <w:pPr>
              <w:spacing w:after="80"/>
            </w:pPr>
            <w:sdt>
              <w:sdtPr>
                <w:id w:val="-304163649"/>
                <w:placeholder>
                  <w:docPart w:val="D891A470B0E14252ABD3CC2D18610F1E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:rsidRPr="00D60069" w:rsidR="005A04BE" w:rsidP="00BE1DFB" w:rsidRDefault="005A04BE" w14:paraId="13DCB0D6" w14:textId="77777777">
            <w:pPr>
              <w:spacing w:after="80"/>
            </w:pPr>
            <w:sdt>
              <w:sdtPr>
                <w:id w:val="526762480"/>
                <w:placeholder>
                  <w:docPart w:val="21AE37114347452794457DA6689BCF99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deadline here</w:t>
                </w:r>
              </w:sdtContent>
            </w:sdt>
          </w:p>
        </w:tc>
      </w:tr>
      <w:tr w:rsidRPr="00D60069" w:rsidR="005A04BE" w:rsidTr="00BE1DFB" w14:paraId="26771B7B" w14:textId="77777777">
        <w:tc>
          <w:tcPr>
            <w:tcW w:w="5310" w:type="dxa"/>
            <w:tcMar>
              <w:bottom w:w="288" w:type="dxa"/>
            </w:tcMar>
          </w:tcPr>
          <w:p w:rsidRPr="00D60069" w:rsidR="005A04BE" w:rsidP="00BE1DFB" w:rsidRDefault="005A04BE" w14:paraId="75E6D5D9" w14:textId="77777777">
            <w:pPr>
              <w:pStyle w:val="ListBullet"/>
              <w:spacing w:after="80"/>
            </w:pPr>
            <w:sdt>
              <w:sdtPr>
                <w:id w:val="1952518865"/>
                <w:placeholder>
                  <w:docPart w:val="0794974E09EF418194B00599008A50F4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:rsidRPr="00D60069" w:rsidR="005A04BE" w:rsidP="00BE1DFB" w:rsidRDefault="005A04BE" w14:paraId="33A6E6DC" w14:textId="77777777">
            <w:pPr>
              <w:spacing w:after="80"/>
            </w:pPr>
            <w:sdt>
              <w:sdtPr>
                <w:id w:val="939716292"/>
                <w:placeholder>
                  <w:docPart w:val="00FA9B3BDB1342EAB90A08F6EC1A14C0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:rsidRPr="00D60069" w:rsidR="005A04BE" w:rsidP="00BE1DFB" w:rsidRDefault="005A04BE" w14:paraId="24F357AC" w14:textId="77777777">
            <w:pPr>
              <w:spacing w:after="80"/>
            </w:pPr>
            <w:sdt>
              <w:sdtPr>
                <w:id w:val="1139689663"/>
                <w:placeholder>
                  <w:docPart w:val="61068477E18C450C8120608D822E6DC5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D60069" w:rsidR="005A04BE" w:rsidTr="00BE1DFB" w14:paraId="5F953CB9" w14:textId="77777777">
        <w:tc>
          <w:tcPr>
            <w:tcW w:w="1620" w:type="dxa"/>
          </w:tcPr>
          <w:p w:rsidRPr="00D60069" w:rsidR="005A04BE" w:rsidP="00BE1DFB" w:rsidRDefault="005A04BE" w14:paraId="3B013B4F" w14:textId="77777777">
            <w:pPr>
              <w:pStyle w:val="Heading2"/>
            </w:pPr>
            <w:sdt>
              <w:sdtPr>
                <w:id w:val="2084335811"/>
                <w:placeholder>
                  <w:docPart w:val="F7D16E31938B4B31BA73BBD8DDC4AA48"/>
                </w:placeholder>
                <w:temporary/>
                <w:showingPlcHdr/>
                <w15:appearance w15:val="hidden"/>
              </w:sdtPr>
              <w:sdtContent>
                <w:r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Pr="00D60069" w:rsidR="005A04BE" w:rsidP="00BE1DFB" w:rsidRDefault="005A04BE" w14:paraId="394D1AE5" w14:textId="5F9F2CFA">
            <w:r>
              <w:t>Next Steps</w:t>
            </w:r>
          </w:p>
        </w:tc>
        <w:tc>
          <w:tcPr>
            <w:tcW w:w="1324" w:type="dxa"/>
          </w:tcPr>
          <w:p w:rsidRPr="00D60069" w:rsidR="005A04BE" w:rsidP="00BE1DFB" w:rsidRDefault="005A04BE" w14:paraId="5E0D8AD2" w14:textId="77777777">
            <w:pPr>
              <w:pStyle w:val="Heading2"/>
            </w:pPr>
            <w:sdt>
              <w:sdtPr>
                <w:id w:val="989598925"/>
                <w:placeholder>
                  <w:docPart w:val="6B7ECC4486E64BD1A3684689D0CDA76C"/>
                </w:placeholder>
                <w:temporary/>
                <w:showingPlcHdr/>
                <w15:appearance w15:val="hidden"/>
              </w:sdtPr>
              <w:sdtContent>
                <w:r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:rsidRPr="00D60069" w:rsidR="005A04BE" w:rsidP="00BE1DFB" w:rsidRDefault="005A04BE" w14:paraId="48938D01" w14:textId="77777777">
            <w:r>
              <w:t>George</w:t>
            </w:r>
          </w:p>
        </w:tc>
      </w:tr>
    </w:tbl>
    <w:p w:rsidRPr="00D60069" w:rsidR="005A04BE" w:rsidP="005A04BE" w:rsidRDefault="005A04BE" w14:paraId="7B476B7B" w14:textId="77777777">
      <w:pPr>
        <w:pStyle w:val="Heading4"/>
      </w:pPr>
      <w:sdt>
        <w:sdtPr>
          <w:id w:val="1423532666"/>
          <w:placeholder>
            <w:docPart w:val="66566B6F980F4CF19BE1383C42499C1B"/>
          </w:placeholder>
          <w:temporary/>
          <w:showingPlcHdr/>
          <w15:appearance w15:val="hidden"/>
        </w:sdtPr>
        <w:sdtContent>
          <w:r w:rsidRPr="00D60069">
            <w:t>Discussion:</w:t>
          </w:r>
        </w:sdtContent>
      </w:sdt>
    </w:p>
    <w:sdt>
      <w:sdtPr>
        <w:id w:val="1210077187"/>
        <w:placeholder>
          <w:docPart w:val="3F0CADA85D214E8BA5B48484BF155764"/>
        </w:placeholder>
        <w:temporary/>
        <w:showingPlcHdr/>
        <w15:appearance w15:val="hidden"/>
      </w:sdtPr>
      <w:sdtContent>
        <w:p w:rsidRPr="00D60069" w:rsidR="005A04BE" w:rsidP="005A04BE" w:rsidRDefault="005A04BE" w14:paraId="7DF34B8F" w14:textId="77777777">
          <w:r w:rsidRPr="00D60069">
            <w:t>To get started right away, just tap any placeholder text (such as this) and start typing to replace it with your own.</w:t>
          </w:r>
        </w:p>
      </w:sdtContent>
    </w:sdt>
    <w:p w:rsidRPr="00D60069" w:rsidR="005A04BE" w:rsidP="005A04BE" w:rsidRDefault="005A04BE" w14:paraId="79A6B325" w14:textId="77777777">
      <w:pPr>
        <w:pStyle w:val="Heading4"/>
      </w:pPr>
      <w:sdt>
        <w:sdtPr>
          <w:id w:val="-770701430"/>
          <w:placeholder>
            <w:docPart w:val="CC90A1E4624D450B831C30AD6483DFC0"/>
          </w:placeholder>
          <w:temporary/>
          <w:showingPlcHdr/>
          <w15:appearance w15:val="hidden"/>
        </w:sdtPr>
        <w:sdtContent>
          <w:r w:rsidRPr="00D60069">
            <w:t>Conclusions:</w:t>
          </w:r>
        </w:sdtContent>
      </w:sdt>
    </w:p>
    <w:sdt>
      <w:sdtPr>
        <w:id w:val="-1913462259"/>
        <w:placeholder>
          <w:docPart w:val="8EA1901075D0406B9B76C7E83B311751"/>
        </w:placeholder>
        <w:temporary/>
        <w:showingPlcHdr/>
        <w15:appearance w15:val="hidden"/>
      </w:sdtPr>
      <w:sdtContent>
        <w:p w:rsidRPr="00D60069" w:rsidR="005A04BE" w:rsidP="005A04BE" w:rsidRDefault="005A04BE" w14:paraId="2F7A3AAC" w14:textId="77777777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660EF4" w:rsidR="005A04BE" w:rsidTr="00BE1DFB" w14:paraId="3C93158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10" w:type="dxa"/>
            <w:vAlign w:val="bottom"/>
          </w:tcPr>
          <w:p w:rsidRPr="00660EF4" w:rsidR="005A04BE" w:rsidP="00BE1DFB" w:rsidRDefault="005A04BE" w14:paraId="76337A4C" w14:textId="77777777">
            <w:sdt>
              <w:sdtPr>
                <w:id w:val="-28115823"/>
                <w:placeholder>
                  <w:docPart w:val="33F8B0CF9F3349F2A583100530F333D0"/>
                </w:placeholder>
                <w:temporary/>
                <w:showingPlcHdr/>
                <w15:appearance w15:val="hidden"/>
              </w:sdtPr>
              <w:sdtContent>
                <w:r w:rsidRPr="00660EF4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Pr="00660EF4" w:rsidR="005A04BE" w:rsidP="00BE1DFB" w:rsidRDefault="005A04BE" w14:paraId="2FE7A507" w14:textId="77777777">
            <w:sdt>
              <w:sdtPr>
                <w:id w:val="-1534266818"/>
                <w:placeholder>
                  <w:docPart w:val="2F0D560A5451404A81CBA4058DEF6248"/>
                </w:placeholder>
                <w:temporary/>
                <w:showingPlcHdr/>
                <w15:appearance w15:val="hidden"/>
              </w:sdtPr>
              <w:sdtContent>
                <w:r w:rsidRPr="00660EF4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Pr="00660EF4" w:rsidR="005A04BE" w:rsidP="00BE1DFB" w:rsidRDefault="005A04BE" w14:paraId="64B2DB47" w14:textId="77777777">
            <w:sdt>
              <w:sdtPr>
                <w:id w:val="-1649673793"/>
                <w:placeholder>
                  <w:docPart w:val="486B60941E4E4327B30529B4AA50AF3D"/>
                </w:placeholder>
                <w:temporary/>
                <w:showingPlcHdr/>
                <w15:appearance w15:val="hidden"/>
              </w:sdtPr>
              <w:sdtContent>
                <w:r w:rsidRPr="00660EF4">
                  <w:t>Deadline</w:t>
                </w:r>
              </w:sdtContent>
            </w:sdt>
          </w:p>
        </w:tc>
      </w:tr>
      <w:tr w:rsidRPr="00D60069" w:rsidR="005A04BE" w:rsidTr="00BE1DFB" w14:paraId="687AE9DD" w14:textId="77777777">
        <w:tc>
          <w:tcPr>
            <w:tcW w:w="5310" w:type="dxa"/>
          </w:tcPr>
          <w:p w:rsidRPr="00D60069" w:rsidR="005A04BE" w:rsidP="00BE1DFB" w:rsidRDefault="005A04BE" w14:paraId="71AE8522" w14:textId="77777777">
            <w:pPr>
              <w:pStyle w:val="ListBullet"/>
              <w:spacing w:after="80"/>
            </w:pPr>
            <w:sdt>
              <w:sdtPr>
                <w:id w:val="2022970513"/>
                <w:placeholder>
                  <w:docPart w:val="EF60E1FBFA074E0CA7F175FDA2B0F5AC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:rsidRPr="00D60069" w:rsidR="005A04BE" w:rsidP="00BE1DFB" w:rsidRDefault="005A04BE" w14:paraId="4F364B0F" w14:textId="77777777">
            <w:pPr>
              <w:spacing w:after="80"/>
            </w:pPr>
            <w:sdt>
              <w:sdtPr>
                <w:id w:val="1108705837"/>
                <w:placeholder>
                  <w:docPart w:val="A911C015EAE540C4BCD46AE52049EBBE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:rsidRPr="00D60069" w:rsidR="005A04BE" w:rsidP="00BE1DFB" w:rsidRDefault="005A04BE" w14:paraId="70EA52E4" w14:textId="77777777">
            <w:pPr>
              <w:spacing w:after="80"/>
            </w:pPr>
            <w:sdt>
              <w:sdtPr>
                <w:id w:val="1252938950"/>
                <w:placeholder>
                  <w:docPart w:val="0C15CD7873214105BC0D4EF71BE24DF2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deadline here</w:t>
                </w:r>
              </w:sdtContent>
            </w:sdt>
          </w:p>
        </w:tc>
      </w:tr>
      <w:tr w:rsidRPr="00D60069" w:rsidR="005A04BE" w:rsidTr="00BE1DFB" w14:paraId="7547D8BA" w14:textId="77777777">
        <w:tc>
          <w:tcPr>
            <w:tcW w:w="5310" w:type="dxa"/>
          </w:tcPr>
          <w:p w:rsidRPr="00D60069" w:rsidR="005A04BE" w:rsidP="00BE1DFB" w:rsidRDefault="005A04BE" w14:paraId="4E6AB8FF" w14:textId="77777777">
            <w:pPr>
              <w:pStyle w:val="ListBullet"/>
              <w:spacing w:after="80"/>
            </w:pPr>
            <w:sdt>
              <w:sdtPr>
                <w:id w:val="1932009205"/>
                <w:placeholder>
                  <w:docPart w:val="EEC0BA13D1954E6C9799DBC15C0CE538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:rsidRPr="00D60069" w:rsidR="005A04BE" w:rsidP="00BE1DFB" w:rsidRDefault="005A04BE" w14:paraId="6F47F62F" w14:textId="77777777">
            <w:pPr>
              <w:spacing w:after="80"/>
            </w:pPr>
            <w:sdt>
              <w:sdtPr>
                <w:id w:val="-404302187"/>
                <w:placeholder>
                  <w:docPart w:val="12073D621F6840DFB565C687EB56E58E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:rsidRPr="00D60069" w:rsidR="005A04BE" w:rsidP="00BE1DFB" w:rsidRDefault="005A04BE" w14:paraId="36BC6A54" w14:textId="77777777">
            <w:pPr>
              <w:spacing w:after="80"/>
            </w:pPr>
            <w:sdt>
              <w:sdtPr>
                <w:id w:val="-1978518704"/>
                <w:placeholder>
                  <w:docPart w:val="29EB4DA43EFC4FB2A4BD4D88F93B7107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deadline here</w:t>
                </w:r>
              </w:sdtContent>
            </w:sdt>
          </w:p>
        </w:tc>
      </w:tr>
      <w:tr w:rsidRPr="00D60069" w:rsidR="005A04BE" w:rsidTr="00BE1DFB" w14:paraId="78940FCB" w14:textId="77777777">
        <w:tc>
          <w:tcPr>
            <w:tcW w:w="5310" w:type="dxa"/>
            <w:tcMar>
              <w:bottom w:w="288" w:type="dxa"/>
            </w:tcMar>
          </w:tcPr>
          <w:p w:rsidRPr="00D60069" w:rsidR="005A04BE" w:rsidP="00BE1DFB" w:rsidRDefault="005A04BE" w14:paraId="60524AF5" w14:textId="77777777">
            <w:pPr>
              <w:pStyle w:val="ListBullet"/>
              <w:spacing w:after="80"/>
            </w:pPr>
            <w:sdt>
              <w:sdtPr>
                <w:id w:val="-691994157"/>
                <w:placeholder>
                  <w:docPart w:val="3F26B3D6ADC54B85A2E8393ABF3EB7A9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:rsidRPr="00D60069" w:rsidR="005A04BE" w:rsidP="00BE1DFB" w:rsidRDefault="005A04BE" w14:paraId="50128EB7" w14:textId="77777777">
            <w:pPr>
              <w:spacing w:after="80"/>
            </w:pPr>
            <w:sdt>
              <w:sdtPr>
                <w:id w:val="1094670767"/>
                <w:placeholder>
                  <w:docPart w:val="876BF89AA21C40E3B7F4EFE0CF36869D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:rsidRPr="00D60069" w:rsidR="005A04BE" w:rsidP="00BE1DFB" w:rsidRDefault="005A04BE" w14:paraId="72F9EA07" w14:textId="77777777">
            <w:pPr>
              <w:spacing w:after="80"/>
            </w:pPr>
            <w:sdt>
              <w:sdtPr>
                <w:id w:val="-704258461"/>
                <w:placeholder>
                  <w:docPart w:val="7D5275CDE2AD4C118DE49B18AA457B6D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D60069" w:rsidR="005A04BE" w:rsidTr="00BE1DFB" w14:paraId="5DE5893A" w14:textId="77777777">
        <w:tc>
          <w:tcPr>
            <w:tcW w:w="1620" w:type="dxa"/>
          </w:tcPr>
          <w:p w:rsidRPr="00D60069" w:rsidR="005A04BE" w:rsidP="00BE1DFB" w:rsidRDefault="005A04BE" w14:paraId="51423C52" w14:textId="77777777">
            <w:pPr>
              <w:pStyle w:val="Heading2"/>
            </w:pPr>
            <w:sdt>
              <w:sdtPr>
                <w:id w:val="-249970335"/>
                <w:placeholder>
                  <w:docPart w:val="30E36523FCCA4BFD9F9863E2AA1D81AA"/>
                </w:placeholder>
                <w:temporary/>
                <w:showingPlcHdr/>
                <w15:appearance w15:val="hidden"/>
              </w:sdtPr>
              <w:sdtContent>
                <w:r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Pr="00D60069" w:rsidR="005A04BE" w:rsidP="00BE1DFB" w:rsidRDefault="005A04BE" w14:paraId="7510EC7A" w14:textId="71077721">
            <w:r>
              <w:t>AOB</w:t>
            </w:r>
          </w:p>
        </w:tc>
        <w:tc>
          <w:tcPr>
            <w:tcW w:w="1324" w:type="dxa"/>
          </w:tcPr>
          <w:p w:rsidRPr="00D60069" w:rsidR="005A04BE" w:rsidP="00BE1DFB" w:rsidRDefault="005A04BE" w14:paraId="254D0A98" w14:textId="77777777">
            <w:pPr>
              <w:pStyle w:val="Heading2"/>
            </w:pPr>
            <w:sdt>
              <w:sdtPr>
                <w:id w:val="479429566"/>
                <w:placeholder>
                  <w:docPart w:val="206C605D7557423BBAAE89EEF9FFDE98"/>
                </w:placeholder>
                <w:temporary/>
                <w:showingPlcHdr/>
                <w15:appearance w15:val="hidden"/>
              </w:sdtPr>
              <w:sdtContent>
                <w:r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:rsidRPr="00D60069" w:rsidR="005A04BE" w:rsidP="00BE1DFB" w:rsidRDefault="005A04BE" w14:paraId="179C2FE1" w14:textId="77777777">
            <w:r>
              <w:t>George</w:t>
            </w:r>
          </w:p>
        </w:tc>
      </w:tr>
    </w:tbl>
    <w:p w:rsidRPr="00D60069" w:rsidR="005A04BE" w:rsidP="005A04BE" w:rsidRDefault="005A04BE" w14:paraId="49CE62A4" w14:textId="77777777">
      <w:pPr>
        <w:pStyle w:val="Heading4"/>
      </w:pPr>
      <w:sdt>
        <w:sdtPr>
          <w:id w:val="1999075731"/>
          <w:placeholder>
            <w:docPart w:val="40A4B9B6C934467B91622F31CF017895"/>
          </w:placeholder>
          <w:temporary/>
          <w:showingPlcHdr/>
          <w15:appearance w15:val="hidden"/>
        </w:sdtPr>
        <w:sdtContent>
          <w:r w:rsidRPr="00D60069">
            <w:t>Discussion:</w:t>
          </w:r>
        </w:sdtContent>
      </w:sdt>
    </w:p>
    <w:sdt>
      <w:sdtPr>
        <w:id w:val="1545713749"/>
        <w:placeholder>
          <w:docPart w:val="154EB24E72714350A8B3A5083EDD56DF"/>
        </w:placeholder>
        <w:temporary/>
        <w:showingPlcHdr/>
        <w15:appearance w15:val="hidden"/>
      </w:sdtPr>
      <w:sdtContent>
        <w:p w:rsidRPr="00D60069" w:rsidR="005A04BE" w:rsidP="005A04BE" w:rsidRDefault="005A04BE" w14:paraId="0DAB0EFD" w14:textId="77777777">
          <w:r w:rsidRPr="00D60069">
            <w:t>To get started right away, just tap any placeholder text (such as this) and start typing to replace it with your own.</w:t>
          </w:r>
        </w:p>
      </w:sdtContent>
    </w:sdt>
    <w:p w:rsidRPr="00D60069" w:rsidR="005A04BE" w:rsidP="005A04BE" w:rsidRDefault="005A04BE" w14:paraId="766AB87A" w14:textId="77777777">
      <w:pPr>
        <w:pStyle w:val="Heading4"/>
      </w:pPr>
      <w:sdt>
        <w:sdtPr>
          <w:id w:val="-317420051"/>
          <w:placeholder>
            <w:docPart w:val="6C063C68881E4EBAA758E73C15F15285"/>
          </w:placeholder>
          <w:temporary/>
          <w:showingPlcHdr/>
          <w15:appearance w15:val="hidden"/>
        </w:sdtPr>
        <w:sdtContent>
          <w:r w:rsidRPr="00D60069">
            <w:t>Conclusions:</w:t>
          </w:r>
        </w:sdtContent>
      </w:sdt>
    </w:p>
    <w:sdt>
      <w:sdtPr>
        <w:id w:val="527298060"/>
        <w:placeholder>
          <w:docPart w:val="FA69DC3AFFFF4E23ABB392390A03A268"/>
        </w:placeholder>
        <w:temporary/>
        <w:showingPlcHdr/>
        <w15:appearance w15:val="hidden"/>
      </w:sdtPr>
      <w:sdtContent>
        <w:p w:rsidRPr="00D60069" w:rsidR="005A04BE" w:rsidP="005A04BE" w:rsidRDefault="005A04BE" w14:paraId="773425D7" w14:textId="77777777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660EF4" w:rsidR="005A04BE" w:rsidTr="00BE1DFB" w14:paraId="79273F1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10" w:type="dxa"/>
            <w:vAlign w:val="bottom"/>
          </w:tcPr>
          <w:p w:rsidRPr="00660EF4" w:rsidR="005A04BE" w:rsidP="00BE1DFB" w:rsidRDefault="005A04BE" w14:paraId="034A8C8A" w14:textId="77777777">
            <w:sdt>
              <w:sdtPr>
                <w:id w:val="-318036179"/>
                <w:placeholder>
                  <w:docPart w:val="B6E1C460B28E442E8CEC1993D6407EDB"/>
                </w:placeholder>
                <w:temporary/>
                <w:showingPlcHdr/>
                <w15:appearance w15:val="hidden"/>
              </w:sdtPr>
              <w:sdtContent>
                <w:r w:rsidRPr="00660EF4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Pr="00660EF4" w:rsidR="005A04BE" w:rsidP="00BE1DFB" w:rsidRDefault="005A04BE" w14:paraId="5DFE30C2" w14:textId="77777777">
            <w:sdt>
              <w:sdtPr>
                <w:id w:val="1257560334"/>
                <w:placeholder>
                  <w:docPart w:val="4B5D88E74CCB45B98D85F45A32931BB2"/>
                </w:placeholder>
                <w:temporary/>
                <w:showingPlcHdr/>
                <w15:appearance w15:val="hidden"/>
              </w:sdtPr>
              <w:sdtContent>
                <w:r w:rsidRPr="00660EF4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Pr="00660EF4" w:rsidR="005A04BE" w:rsidP="00BE1DFB" w:rsidRDefault="005A04BE" w14:paraId="7BA16186" w14:textId="77777777">
            <w:sdt>
              <w:sdtPr>
                <w:id w:val="1663968820"/>
                <w:placeholder>
                  <w:docPart w:val="F9EC4133115643E6A65DCEDE6A4A0554"/>
                </w:placeholder>
                <w:temporary/>
                <w:showingPlcHdr/>
                <w15:appearance w15:val="hidden"/>
              </w:sdtPr>
              <w:sdtContent>
                <w:r w:rsidRPr="00660EF4">
                  <w:t>Deadline</w:t>
                </w:r>
              </w:sdtContent>
            </w:sdt>
          </w:p>
        </w:tc>
      </w:tr>
      <w:tr w:rsidRPr="00D60069" w:rsidR="005A04BE" w:rsidTr="00BE1DFB" w14:paraId="2736365A" w14:textId="77777777">
        <w:tc>
          <w:tcPr>
            <w:tcW w:w="5310" w:type="dxa"/>
          </w:tcPr>
          <w:p w:rsidRPr="00D60069" w:rsidR="005A04BE" w:rsidP="00BE1DFB" w:rsidRDefault="005A04BE" w14:paraId="71AB9D3B" w14:textId="77777777">
            <w:pPr>
              <w:pStyle w:val="ListBullet"/>
              <w:spacing w:after="80"/>
            </w:pPr>
            <w:sdt>
              <w:sdtPr>
                <w:id w:val="-559399943"/>
                <w:placeholder>
                  <w:docPart w:val="006F186133194493AF82C360E2BC2FBA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:rsidRPr="00D60069" w:rsidR="005A04BE" w:rsidP="00BE1DFB" w:rsidRDefault="005A04BE" w14:paraId="5FBBDED6" w14:textId="77777777">
            <w:pPr>
              <w:spacing w:after="80"/>
            </w:pPr>
            <w:sdt>
              <w:sdtPr>
                <w:id w:val="112640566"/>
                <w:placeholder>
                  <w:docPart w:val="3383B5B39FFD4222867160BE7B7C521D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:rsidRPr="00D60069" w:rsidR="005A04BE" w:rsidP="00BE1DFB" w:rsidRDefault="005A04BE" w14:paraId="4560A211" w14:textId="77777777">
            <w:pPr>
              <w:spacing w:after="80"/>
            </w:pPr>
            <w:sdt>
              <w:sdtPr>
                <w:id w:val="-107127059"/>
                <w:placeholder>
                  <w:docPart w:val="52E130608C1047E4923C4D9284EDBC83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deadline here</w:t>
                </w:r>
              </w:sdtContent>
            </w:sdt>
          </w:p>
        </w:tc>
      </w:tr>
      <w:tr w:rsidRPr="00D60069" w:rsidR="005A04BE" w:rsidTr="00BE1DFB" w14:paraId="02D3A771" w14:textId="77777777">
        <w:tc>
          <w:tcPr>
            <w:tcW w:w="5310" w:type="dxa"/>
          </w:tcPr>
          <w:p w:rsidRPr="00D60069" w:rsidR="005A04BE" w:rsidP="00BE1DFB" w:rsidRDefault="005A04BE" w14:paraId="65CFDBCE" w14:textId="77777777">
            <w:pPr>
              <w:pStyle w:val="ListBullet"/>
              <w:spacing w:after="80"/>
            </w:pPr>
            <w:sdt>
              <w:sdtPr>
                <w:id w:val="-165171594"/>
                <w:placeholder>
                  <w:docPart w:val="806EB8C2D9784EDA966CC1E1C888117F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:rsidRPr="00D60069" w:rsidR="005A04BE" w:rsidP="00BE1DFB" w:rsidRDefault="005A04BE" w14:paraId="7230681E" w14:textId="77777777">
            <w:pPr>
              <w:spacing w:after="80"/>
            </w:pPr>
            <w:sdt>
              <w:sdtPr>
                <w:id w:val="1195119072"/>
                <w:placeholder>
                  <w:docPart w:val="D6E138FE75134E3681AC70375FEBDDFE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:rsidRPr="00D60069" w:rsidR="005A04BE" w:rsidP="00BE1DFB" w:rsidRDefault="005A04BE" w14:paraId="46173185" w14:textId="77777777">
            <w:pPr>
              <w:spacing w:after="80"/>
            </w:pPr>
            <w:sdt>
              <w:sdtPr>
                <w:id w:val="-617523616"/>
                <w:placeholder>
                  <w:docPart w:val="08CA4DDE5AE44B74A9ED117677601A5A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deadline here</w:t>
                </w:r>
              </w:sdtContent>
            </w:sdt>
          </w:p>
        </w:tc>
      </w:tr>
      <w:tr w:rsidRPr="00D60069" w:rsidR="005A04BE" w:rsidTr="00BE1DFB" w14:paraId="5DD38EBF" w14:textId="77777777">
        <w:tc>
          <w:tcPr>
            <w:tcW w:w="5310" w:type="dxa"/>
            <w:tcMar>
              <w:bottom w:w="288" w:type="dxa"/>
            </w:tcMar>
          </w:tcPr>
          <w:p w:rsidRPr="00D60069" w:rsidR="005A04BE" w:rsidP="00BE1DFB" w:rsidRDefault="005A04BE" w14:paraId="0CCB51A7" w14:textId="77777777">
            <w:pPr>
              <w:pStyle w:val="ListBullet"/>
              <w:spacing w:after="80"/>
            </w:pPr>
            <w:sdt>
              <w:sdtPr>
                <w:id w:val="88289562"/>
                <w:placeholder>
                  <w:docPart w:val="5802B9638D4C4CF3852ECBF419432E90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:rsidRPr="00D60069" w:rsidR="005A04BE" w:rsidP="00BE1DFB" w:rsidRDefault="005A04BE" w14:paraId="6F081E9A" w14:textId="77777777">
            <w:pPr>
              <w:spacing w:after="80"/>
            </w:pPr>
            <w:sdt>
              <w:sdtPr>
                <w:id w:val="-82836849"/>
                <w:placeholder>
                  <w:docPart w:val="DC90DF7FA80340918C9FF30EC47B7768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:rsidRPr="00D60069" w:rsidR="005A04BE" w:rsidP="00BE1DFB" w:rsidRDefault="005A04BE" w14:paraId="258AEDDA" w14:textId="77777777">
            <w:pPr>
              <w:spacing w:after="80"/>
            </w:pPr>
            <w:sdt>
              <w:sdtPr>
                <w:id w:val="1696426504"/>
                <w:placeholder>
                  <w:docPart w:val="AA721AAD0A5C47A49ACFEFE49359A0EE"/>
                </w:placeholder>
                <w:temporary/>
                <w:showingPlcHdr/>
                <w15:appearance w15:val="hidden"/>
              </w:sdtPr>
              <w:sdtContent>
                <w:r w:rsidRPr="00D60069">
                  <w:t>Enter deadline here</w:t>
                </w:r>
              </w:sdtContent>
            </w:sdt>
          </w:p>
        </w:tc>
      </w:tr>
    </w:tbl>
    <w:p w:rsidRPr="00D60069" w:rsidR="002B2D13" w:rsidRDefault="00000000" w14:paraId="31E5382E" w14:textId="0DF612BA">
      <w:pPr>
        <w:pStyle w:val="Heading1"/>
      </w:pPr>
      <w:sdt>
        <w:sdtPr>
          <w:id w:val="-1794281877"/>
          <w:placeholder>
            <w:docPart w:val="A81EF0F5D5734484BCE6B6A5A582C356"/>
          </w:placeholder>
          <w:temporary/>
          <w:showingPlcHdr/>
          <w15:appearance w15:val="hidden"/>
        </w:sdtPr>
        <w:sdtContent>
          <w:r w:rsidRPr="00D60069" w:rsidR="006344A8">
            <w:t>Other Information</w:t>
          </w:r>
        </w:sdtContent>
      </w:sdt>
    </w:p>
    <w:p w:rsidRPr="00D60069" w:rsidR="002B2D13" w:rsidRDefault="005A04BE" w14:paraId="42CE10A0" w14:textId="1B636EA0">
      <w:r>
        <w:t>Aimee to join remotely.</w:t>
      </w:r>
    </w:p>
    <w:sectPr w:rsidRPr="00D60069" w:rsidR="002B2D13">
      <w:footerReference w:type="default" r:id="rId7"/>
      <w:type w:val="continuous"/>
      <w:pgSz w:w="12240" w:h="15840" w:orient="portrait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7F8C" w:rsidRDefault="00777F8C" w14:paraId="5A778F78" w14:textId="77777777">
      <w:pPr>
        <w:spacing w:before="0" w:after="0"/>
      </w:pPr>
      <w:r>
        <w:separator/>
      </w:r>
    </w:p>
  </w:endnote>
  <w:endnote w:type="continuationSeparator" w:id="0">
    <w:p w:rsidR="00777F8C" w:rsidRDefault="00777F8C" w14:paraId="0A1B7110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 w14:paraId="76CDE29F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7F8C" w:rsidRDefault="00777F8C" w14:paraId="654A75F3" w14:textId="77777777">
      <w:pPr>
        <w:spacing w:before="0" w:after="0"/>
      </w:pPr>
      <w:r>
        <w:separator/>
      </w:r>
    </w:p>
  </w:footnote>
  <w:footnote w:type="continuationSeparator" w:id="0">
    <w:p w:rsidR="00777F8C" w:rsidRDefault="00777F8C" w14:paraId="177B5AD9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7044186">
    <w:abstractNumId w:val="2"/>
  </w:num>
  <w:num w:numId="2" w16cid:durableId="587421543">
    <w:abstractNumId w:val="3"/>
  </w:num>
  <w:num w:numId="3" w16cid:durableId="779839833">
    <w:abstractNumId w:val="1"/>
  </w:num>
  <w:num w:numId="4" w16cid:durableId="2105491646">
    <w:abstractNumId w:val="0"/>
  </w:num>
  <w:num w:numId="5" w16cid:durableId="993140797">
    <w:abstractNumId w:val="1"/>
    <w:lvlOverride w:ilvl="0">
      <w:startOverride w:val="1"/>
    </w:lvlOverride>
  </w:num>
  <w:num w:numId="6" w16cid:durableId="162569387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BE"/>
    <w:rsid w:val="00000000"/>
    <w:rsid w:val="001E0877"/>
    <w:rsid w:val="002B2D13"/>
    <w:rsid w:val="0034721D"/>
    <w:rsid w:val="003D5BF7"/>
    <w:rsid w:val="003F257D"/>
    <w:rsid w:val="004C7EE0"/>
    <w:rsid w:val="005961D7"/>
    <w:rsid w:val="005A04BE"/>
    <w:rsid w:val="005A7328"/>
    <w:rsid w:val="005E3D6B"/>
    <w:rsid w:val="006344A8"/>
    <w:rsid w:val="00660EF4"/>
    <w:rsid w:val="00734EEC"/>
    <w:rsid w:val="00777F8C"/>
    <w:rsid w:val="007F04FA"/>
    <w:rsid w:val="00CE3CAD"/>
    <w:rsid w:val="00D60069"/>
    <w:rsid w:val="00D62E01"/>
    <w:rsid w:val="00D661EE"/>
    <w:rsid w:val="00E048B4"/>
    <w:rsid w:val="00EB670E"/>
    <w:rsid w:val="00F434DD"/>
    <w:rsid w:val="06FCB339"/>
    <w:rsid w:val="0B413F4B"/>
    <w:rsid w:val="2440A883"/>
    <w:rsid w:val="42DC64B5"/>
    <w:rsid w:val="4CBAEEC5"/>
    <w:rsid w:val="53164BE1"/>
    <w:rsid w:val="5D8E346F"/>
    <w:rsid w:val="6565E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46F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cs="Times New Roman" w:asciiTheme="minorHAnsi" w:hAnsiTheme="minorHAnsi" w:eastAsiaTheme="minorEastAsia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660EF4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 w:val="0"/>
        <w:iCs/>
        <w:sz w:val="19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C7E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%20Uni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615D78DCE14169BDF0956A8E4FB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90DCC-7DF2-47E2-9533-98B66BFDBB40}"/>
      </w:docPartPr>
      <w:docPartBody>
        <w:p w:rsidR="00000000" w:rsidRDefault="00000000">
          <w:pPr>
            <w:pStyle w:val="46615D78DCE14169BDF0956A8E4FB540"/>
          </w:pPr>
          <w:r w:rsidRPr="00D60069">
            <w:t>Team Meeting</w:t>
          </w:r>
        </w:p>
      </w:docPartBody>
    </w:docPart>
    <w:docPart>
      <w:docPartPr>
        <w:name w:val="939A70C00CCE4BE793DE177D9D6B4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901E3-A7D3-4668-868F-EA5AFF0C2650}"/>
      </w:docPartPr>
      <w:docPartBody>
        <w:p w:rsidR="00000000" w:rsidRDefault="00000000">
          <w:pPr>
            <w:pStyle w:val="939A70C00CCE4BE793DE177D9D6B4F85"/>
          </w:pPr>
          <w:r w:rsidRPr="00D60069">
            <w:t>Meeting called by:</w:t>
          </w:r>
        </w:p>
      </w:docPartBody>
    </w:docPart>
    <w:docPart>
      <w:docPartPr>
        <w:name w:val="6179B41BD6FA45EFA06FAAD60EB26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5B793-CC07-4850-BE86-16BB4953ABFF}"/>
      </w:docPartPr>
      <w:docPartBody>
        <w:p w:rsidR="00000000" w:rsidRDefault="00000000">
          <w:pPr>
            <w:pStyle w:val="6179B41BD6FA45EFA06FAAD60EB26DA4"/>
          </w:pPr>
          <w:r w:rsidRPr="00D60069">
            <w:t>Type of meeting:</w:t>
          </w:r>
        </w:p>
      </w:docPartBody>
    </w:docPart>
    <w:docPart>
      <w:docPartPr>
        <w:name w:val="B83162B9F5CB4A37A97279AF6B5D6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0AA17-2A1B-4251-ABB2-773076ED9605}"/>
      </w:docPartPr>
      <w:docPartBody>
        <w:p w:rsidR="00000000" w:rsidRDefault="00000000">
          <w:pPr>
            <w:pStyle w:val="B83162B9F5CB4A37A97279AF6B5D6BC0"/>
          </w:pPr>
          <w:r w:rsidRPr="00D60069">
            <w:t>Facilitator:</w:t>
          </w:r>
        </w:p>
      </w:docPartBody>
    </w:docPart>
    <w:docPart>
      <w:docPartPr>
        <w:name w:val="1BE69E79178C4D5BA0B255E830FE2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0081B-16C3-41A9-831B-92B2B734DCDA}"/>
      </w:docPartPr>
      <w:docPartBody>
        <w:p w:rsidR="00000000" w:rsidRDefault="00000000">
          <w:pPr>
            <w:pStyle w:val="1BE69E79178C4D5BA0B255E830FE2EFB"/>
          </w:pPr>
          <w:r w:rsidRPr="00D60069">
            <w:t>Note taker:</w:t>
          </w:r>
        </w:p>
      </w:docPartBody>
    </w:docPart>
    <w:docPart>
      <w:docPartPr>
        <w:name w:val="0F2904BAA8564C558DC0A95D54E93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EFC7D-82EF-464F-B1C4-E263B32100B6}"/>
      </w:docPartPr>
      <w:docPartBody>
        <w:p w:rsidR="00000000" w:rsidRDefault="00000000">
          <w:pPr>
            <w:pStyle w:val="0F2904BAA8564C558DC0A95D54E93B8B"/>
          </w:pPr>
          <w:r w:rsidRPr="00D60069">
            <w:t>Timekeeper:</w:t>
          </w:r>
        </w:p>
      </w:docPartBody>
    </w:docPart>
    <w:docPart>
      <w:docPartPr>
        <w:name w:val="8492D00CFE9B48B4978EB8B609D72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45B73-AD5E-4B3F-BF0C-7C954FAE1F92}"/>
      </w:docPartPr>
      <w:docPartBody>
        <w:p w:rsidR="00000000" w:rsidRDefault="00000000">
          <w:pPr>
            <w:pStyle w:val="8492D00CFE9B48B4978EB8B609D72FF5"/>
          </w:pPr>
          <w:r w:rsidRPr="00D60069">
            <w:t>Attendees:</w:t>
          </w:r>
        </w:p>
      </w:docPartBody>
    </w:docPart>
    <w:docPart>
      <w:docPartPr>
        <w:name w:val="26B22AD6A42B4E89A70EC50D8E410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B1B5-9A0D-40E8-8DD5-6F989A4406F8}"/>
      </w:docPartPr>
      <w:docPartBody>
        <w:p w:rsidR="00000000" w:rsidRDefault="00000000">
          <w:pPr>
            <w:pStyle w:val="26B22AD6A42B4E89A70EC50D8E410BAE"/>
          </w:pPr>
          <w:r w:rsidRPr="00D60069">
            <w:t>Please read:</w:t>
          </w:r>
        </w:p>
      </w:docPartBody>
    </w:docPart>
    <w:docPart>
      <w:docPartPr>
        <w:name w:val="A166087C37D84A1EA416E2BF19504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5492A-244B-4EC6-BD3E-E1559CF4135C}"/>
      </w:docPartPr>
      <w:docPartBody>
        <w:p w:rsidR="00000000" w:rsidRDefault="00000000">
          <w:pPr>
            <w:pStyle w:val="A166087C37D84A1EA416E2BF195046AE"/>
          </w:pPr>
          <w:r w:rsidRPr="00D60069">
            <w:t>Please bring:</w:t>
          </w:r>
        </w:p>
      </w:docPartBody>
    </w:docPart>
    <w:docPart>
      <w:docPartPr>
        <w:name w:val="89DA196F4B6441AC8A2FF8930F5F0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52BCC-AA24-4BB4-BAE7-0CD59D4B85A3}"/>
      </w:docPartPr>
      <w:docPartBody>
        <w:p w:rsidR="00000000" w:rsidRDefault="00000000">
          <w:pPr>
            <w:pStyle w:val="89DA196F4B6441AC8A2FF8930F5F06A1"/>
          </w:pPr>
          <w:r w:rsidRPr="00D60069">
            <w:t>Minutes</w:t>
          </w:r>
        </w:p>
      </w:docPartBody>
    </w:docPart>
    <w:docPart>
      <w:docPartPr>
        <w:name w:val="D3C3962200DD4C87A02DF0423B37D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A1AAF-7147-4B91-89EE-D16A88E4DE21}"/>
      </w:docPartPr>
      <w:docPartBody>
        <w:p w:rsidR="00000000" w:rsidRDefault="00000000">
          <w:pPr>
            <w:pStyle w:val="D3C3962200DD4C87A02DF0423B37D8D3"/>
          </w:pPr>
          <w:r w:rsidRPr="00D60069">
            <w:t>Agenda item:</w:t>
          </w:r>
        </w:p>
      </w:docPartBody>
    </w:docPart>
    <w:docPart>
      <w:docPartPr>
        <w:name w:val="1A5A749278FB4FA2A63212BD47F16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3A086-80E3-465C-A1A3-996433FF5495}"/>
      </w:docPartPr>
      <w:docPartBody>
        <w:p w:rsidR="00000000" w:rsidRDefault="00000000">
          <w:pPr>
            <w:pStyle w:val="1A5A749278FB4FA2A63212BD47F16384"/>
          </w:pPr>
          <w:r w:rsidRPr="00D60069">
            <w:t>Presenter:</w:t>
          </w:r>
        </w:p>
      </w:docPartBody>
    </w:docPart>
    <w:docPart>
      <w:docPartPr>
        <w:name w:val="C0599B0C688641FE829E927D9D148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A8FCE-402E-4102-B0C1-BC6423305F41}"/>
      </w:docPartPr>
      <w:docPartBody>
        <w:p w:rsidR="00000000" w:rsidRDefault="00000000">
          <w:pPr>
            <w:pStyle w:val="C0599B0C688641FE829E927D9D148A0C"/>
          </w:pPr>
          <w:r w:rsidRPr="00D60069">
            <w:t>Discussion:</w:t>
          </w:r>
        </w:p>
      </w:docPartBody>
    </w:docPart>
    <w:docPart>
      <w:docPartPr>
        <w:name w:val="8E80AF6225FD4560AE24CE4316D7C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EAA0A-BE7C-45DD-807E-3A7577073776}"/>
      </w:docPartPr>
      <w:docPartBody>
        <w:p w:rsidR="00000000" w:rsidRDefault="00000000">
          <w:pPr>
            <w:pStyle w:val="8E80AF6225FD4560AE24CE4316D7C280"/>
          </w:pPr>
          <w:r w:rsidRPr="00D60069">
            <w:t>To get started right away, just tap any placeholder text (such as this) and start typing to replace it with your own.</w:t>
          </w:r>
        </w:p>
      </w:docPartBody>
    </w:docPart>
    <w:docPart>
      <w:docPartPr>
        <w:name w:val="18974EA6DC3443EFB9DBF2A7438E6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30143-9418-48C2-BDA9-6B11EC30AA31}"/>
      </w:docPartPr>
      <w:docPartBody>
        <w:p w:rsidR="00000000" w:rsidRDefault="00000000">
          <w:pPr>
            <w:pStyle w:val="18974EA6DC3443EFB9DBF2A7438E6DDE"/>
          </w:pPr>
          <w:r w:rsidRPr="00D60069">
            <w:t>Conclusions:</w:t>
          </w:r>
        </w:p>
      </w:docPartBody>
    </w:docPart>
    <w:docPart>
      <w:docPartPr>
        <w:name w:val="A18A1EF5CBEA45528ED2C8DC79F3A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17DA3-538B-4EA9-A435-B6E25C4066EB}"/>
      </w:docPartPr>
      <w:docPartBody>
        <w:p w:rsidR="00000000" w:rsidRDefault="00000000">
          <w:pPr>
            <w:pStyle w:val="A18A1EF5CBEA45528ED2C8DC79F3AD75"/>
          </w:pPr>
          <w:r w:rsidRPr="00D60069">
            <w:t>Enter conclusions here.</w:t>
          </w:r>
        </w:p>
      </w:docPartBody>
    </w:docPart>
    <w:docPart>
      <w:docPartPr>
        <w:name w:val="C53182CC7EB0441D92DBD12201664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28889-02AE-40C6-88B5-A6E278E5D72B}"/>
      </w:docPartPr>
      <w:docPartBody>
        <w:p w:rsidR="00000000" w:rsidRDefault="00000000">
          <w:pPr>
            <w:pStyle w:val="C53182CC7EB0441D92DBD12201664D0D"/>
          </w:pPr>
          <w:r w:rsidRPr="00660EF4">
            <w:t>Action items</w:t>
          </w:r>
        </w:p>
      </w:docPartBody>
    </w:docPart>
    <w:docPart>
      <w:docPartPr>
        <w:name w:val="A239FD882465454BB183C9EAE8863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51A83-13BE-4F27-9E29-CFA345186C22}"/>
      </w:docPartPr>
      <w:docPartBody>
        <w:p w:rsidR="00000000" w:rsidRDefault="00000000">
          <w:pPr>
            <w:pStyle w:val="A239FD882465454BB183C9EAE8863932"/>
          </w:pPr>
          <w:r w:rsidRPr="00660EF4">
            <w:t>Person responsible</w:t>
          </w:r>
        </w:p>
      </w:docPartBody>
    </w:docPart>
    <w:docPart>
      <w:docPartPr>
        <w:name w:val="A5C82A543477407A916BC8758A964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BB66D-8E3D-4F2B-8336-A830591154B4}"/>
      </w:docPartPr>
      <w:docPartBody>
        <w:p w:rsidR="00000000" w:rsidRDefault="00000000">
          <w:pPr>
            <w:pStyle w:val="A5C82A543477407A916BC8758A964E2A"/>
          </w:pPr>
          <w:r w:rsidRPr="00660EF4">
            <w:t>Deadline</w:t>
          </w:r>
        </w:p>
      </w:docPartBody>
    </w:docPart>
    <w:docPart>
      <w:docPartPr>
        <w:name w:val="C2BC2E192AA04A1B9338BD8C42C99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0BAC5-1D64-459A-923A-29004FFBD31A}"/>
      </w:docPartPr>
      <w:docPartBody>
        <w:p w:rsidR="00000000" w:rsidRDefault="00000000">
          <w:pPr>
            <w:pStyle w:val="C2BC2E192AA04A1B9338BD8C42C99A89"/>
          </w:pPr>
          <w:r w:rsidRPr="00D60069">
            <w:t>Enter action items here</w:t>
          </w:r>
        </w:p>
      </w:docPartBody>
    </w:docPart>
    <w:docPart>
      <w:docPartPr>
        <w:name w:val="79687E935DA54DABAA794160D52E7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52DB6-6663-489B-89F3-40A50679240A}"/>
      </w:docPartPr>
      <w:docPartBody>
        <w:p w:rsidR="00000000" w:rsidRDefault="00000000">
          <w:pPr>
            <w:pStyle w:val="79687E935DA54DABAA794160D52E7EF2"/>
          </w:pPr>
          <w:r w:rsidRPr="00D60069">
            <w:t>En</w:t>
          </w:r>
          <w:r w:rsidRPr="00D60069">
            <w:t>ter person responsible here</w:t>
          </w:r>
        </w:p>
      </w:docPartBody>
    </w:docPart>
    <w:docPart>
      <w:docPartPr>
        <w:name w:val="F478110AA512426F84392A2626C7B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FE0A7-CAB1-4E0D-99C8-B109739EEF9F}"/>
      </w:docPartPr>
      <w:docPartBody>
        <w:p w:rsidR="00000000" w:rsidRDefault="00000000">
          <w:pPr>
            <w:pStyle w:val="F478110AA512426F84392A2626C7BB6F"/>
          </w:pPr>
          <w:r w:rsidRPr="00D60069">
            <w:t>Enter deadline here</w:t>
          </w:r>
        </w:p>
      </w:docPartBody>
    </w:docPart>
    <w:docPart>
      <w:docPartPr>
        <w:name w:val="C4CE0DD40EF044E8BC76AED27BCC4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5EF21-CDEF-44C1-BAC4-B11D7D56CDA7}"/>
      </w:docPartPr>
      <w:docPartBody>
        <w:p w:rsidR="00000000" w:rsidRDefault="00000000">
          <w:pPr>
            <w:pStyle w:val="C4CE0DD40EF044E8BC76AED27BCC4168"/>
          </w:pPr>
          <w:r w:rsidRPr="00D60069">
            <w:t>Enter action items here</w:t>
          </w:r>
        </w:p>
      </w:docPartBody>
    </w:docPart>
    <w:docPart>
      <w:docPartPr>
        <w:name w:val="1FEA124AC161456FAF41C495B0627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2CF9A-BEAF-4250-A598-8A5A5A78A620}"/>
      </w:docPartPr>
      <w:docPartBody>
        <w:p w:rsidR="00000000" w:rsidRDefault="00000000">
          <w:pPr>
            <w:pStyle w:val="1FEA124AC161456FAF41C495B062797D"/>
          </w:pPr>
          <w:r w:rsidRPr="00D60069">
            <w:t>Enter person responsible here</w:t>
          </w:r>
        </w:p>
      </w:docPartBody>
    </w:docPart>
    <w:docPart>
      <w:docPartPr>
        <w:name w:val="1B426B75ADAD43FA99198FBEA4E9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DE9CD-D79D-47DD-9116-AA272986A033}"/>
      </w:docPartPr>
      <w:docPartBody>
        <w:p w:rsidR="00000000" w:rsidRDefault="00000000">
          <w:pPr>
            <w:pStyle w:val="1B426B75ADAD43FA99198FBEA4E96AA8"/>
          </w:pPr>
          <w:r w:rsidRPr="00D60069">
            <w:t>Enter deadline here</w:t>
          </w:r>
        </w:p>
      </w:docPartBody>
    </w:docPart>
    <w:docPart>
      <w:docPartPr>
        <w:name w:val="9009B7374985451EB5B93B7942F6E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7DFEA-BFA3-463F-8774-11074C647EC3}"/>
      </w:docPartPr>
      <w:docPartBody>
        <w:p w:rsidR="00000000" w:rsidRDefault="00000000">
          <w:pPr>
            <w:pStyle w:val="9009B7374985451EB5B93B7942F6E1DC"/>
          </w:pPr>
          <w:r w:rsidRPr="00D60069">
            <w:t>Enter action items here</w:t>
          </w:r>
        </w:p>
      </w:docPartBody>
    </w:docPart>
    <w:docPart>
      <w:docPartPr>
        <w:name w:val="8908231D926B42EC981C6A6CEA88C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367C6-DBD5-446B-8F87-ECA088DEDD28}"/>
      </w:docPartPr>
      <w:docPartBody>
        <w:p w:rsidR="00000000" w:rsidRDefault="00000000">
          <w:pPr>
            <w:pStyle w:val="8908231D926B42EC981C6A6CEA88C95A"/>
          </w:pPr>
          <w:r w:rsidRPr="00D60069">
            <w:t>Enter person responsible here</w:t>
          </w:r>
        </w:p>
      </w:docPartBody>
    </w:docPart>
    <w:docPart>
      <w:docPartPr>
        <w:name w:val="4F22D9A4C5B3459683D1142A6DB7C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190E8-681A-4126-9FBD-82A09CE7F64C}"/>
      </w:docPartPr>
      <w:docPartBody>
        <w:p w:rsidR="00000000" w:rsidRDefault="00000000">
          <w:pPr>
            <w:pStyle w:val="4F22D9A4C5B3459683D1142A6DB7CCD2"/>
          </w:pPr>
          <w:r w:rsidRPr="00D60069">
            <w:t>Enter deadline here</w:t>
          </w:r>
        </w:p>
      </w:docPartBody>
    </w:docPart>
    <w:docPart>
      <w:docPartPr>
        <w:name w:val="C46809CF20834F39BD34215AF9094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C8B19-C8A4-4444-91DC-C176108569D2}"/>
      </w:docPartPr>
      <w:docPartBody>
        <w:p w:rsidR="00000000" w:rsidRDefault="00000000">
          <w:pPr>
            <w:pStyle w:val="C46809CF20834F39BD34215AF9094AB4"/>
          </w:pPr>
          <w:r w:rsidRPr="00D60069">
            <w:t>Agenda item:</w:t>
          </w:r>
        </w:p>
      </w:docPartBody>
    </w:docPart>
    <w:docPart>
      <w:docPartPr>
        <w:name w:val="803C1601EDEF4DCAB5CC6070E7FAF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80973-8562-4C1C-B9D6-4F2EF083FC75}"/>
      </w:docPartPr>
      <w:docPartBody>
        <w:p w:rsidR="00000000" w:rsidRDefault="00000000">
          <w:pPr>
            <w:pStyle w:val="803C1601EDEF4DCAB5CC6070E7FAFC04"/>
          </w:pPr>
          <w:r w:rsidRPr="00D60069">
            <w:t>Presenter:</w:t>
          </w:r>
        </w:p>
      </w:docPartBody>
    </w:docPart>
    <w:docPart>
      <w:docPartPr>
        <w:name w:val="BEDD78EE8F6648B38A463D201CC12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FD7EB-2B0F-4097-9224-42A12A06FD7B}"/>
      </w:docPartPr>
      <w:docPartBody>
        <w:p w:rsidR="00000000" w:rsidRDefault="00000000">
          <w:pPr>
            <w:pStyle w:val="BEDD78EE8F6648B38A463D201CC1238F"/>
          </w:pPr>
          <w:r w:rsidRPr="00D60069">
            <w:t>Discussion:</w:t>
          </w:r>
        </w:p>
      </w:docPartBody>
    </w:docPart>
    <w:docPart>
      <w:docPartPr>
        <w:name w:val="290940793C6C4A709757DE15EA927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AEDDA-9E8C-4F96-9459-8FDC4BDBD874}"/>
      </w:docPartPr>
      <w:docPartBody>
        <w:p w:rsidR="00000000" w:rsidRDefault="00000000">
          <w:pPr>
            <w:pStyle w:val="290940793C6C4A709757DE15EA92779F"/>
          </w:pPr>
          <w:r w:rsidRPr="00D60069">
            <w:t xml:space="preserve">To get started right away, just tap any placeholder text (such as this) and start typing to </w:t>
          </w:r>
          <w:r w:rsidRPr="00D60069">
            <w:t>replace it with your own.</w:t>
          </w:r>
        </w:p>
      </w:docPartBody>
    </w:docPart>
    <w:docPart>
      <w:docPartPr>
        <w:name w:val="4661DFBE235F4BC4BD2A090AD01A0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66686-0299-4CCF-B9A1-48775537A228}"/>
      </w:docPartPr>
      <w:docPartBody>
        <w:p w:rsidR="00000000" w:rsidRDefault="00000000">
          <w:pPr>
            <w:pStyle w:val="4661DFBE235F4BC4BD2A090AD01A0747"/>
          </w:pPr>
          <w:r w:rsidRPr="00D60069">
            <w:t>Conclusions:</w:t>
          </w:r>
        </w:p>
      </w:docPartBody>
    </w:docPart>
    <w:docPart>
      <w:docPartPr>
        <w:name w:val="D70770E3E7A24742BDF19FDE32C13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CA7F7-E1A3-4BEF-BA2A-55FC5C390FC1}"/>
      </w:docPartPr>
      <w:docPartBody>
        <w:p w:rsidR="00000000" w:rsidRDefault="00000000">
          <w:pPr>
            <w:pStyle w:val="D70770E3E7A24742BDF19FDE32C1336B"/>
          </w:pPr>
          <w:r w:rsidRPr="00D60069">
            <w:t>Enter conclusions here.</w:t>
          </w:r>
        </w:p>
      </w:docPartBody>
    </w:docPart>
    <w:docPart>
      <w:docPartPr>
        <w:name w:val="8709F2E3258D4149BD0837AEEC469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77B87-E4A1-4AFB-B390-62890CFB3B81}"/>
      </w:docPartPr>
      <w:docPartBody>
        <w:p w:rsidR="00000000" w:rsidRDefault="00000000">
          <w:pPr>
            <w:pStyle w:val="8709F2E3258D4149BD0837AEEC46916F"/>
          </w:pPr>
          <w:r w:rsidRPr="00660EF4">
            <w:t>Action items</w:t>
          </w:r>
        </w:p>
      </w:docPartBody>
    </w:docPart>
    <w:docPart>
      <w:docPartPr>
        <w:name w:val="9BEEE2D7B15F4D369412D58B765FE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79C6C-7967-4FE6-A9A5-60AD206830F5}"/>
      </w:docPartPr>
      <w:docPartBody>
        <w:p w:rsidR="00000000" w:rsidRDefault="00000000">
          <w:pPr>
            <w:pStyle w:val="9BEEE2D7B15F4D369412D58B765FE1E4"/>
          </w:pPr>
          <w:r w:rsidRPr="00660EF4">
            <w:t xml:space="preserve">Person </w:t>
          </w:r>
          <w:r w:rsidRPr="00660EF4">
            <w:t>responsible</w:t>
          </w:r>
        </w:p>
      </w:docPartBody>
    </w:docPart>
    <w:docPart>
      <w:docPartPr>
        <w:name w:val="446502E0FD5140169E3DBB6D80794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D3F2-837B-453F-B850-0730FCEF0BE1}"/>
      </w:docPartPr>
      <w:docPartBody>
        <w:p w:rsidR="00000000" w:rsidRDefault="00000000">
          <w:pPr>
            <w:pStyle w:val="446502E0FD5140169E3DBB6D807942A2"/>
          </w:pPr>
          <w:r w:rsidRPr="00660EF4">
            <w:t>Deadline</w:t>
          </w:r>
        </w:p>
      </w:docPartBody>
    </w:docPart>
    <w:docPart>
      <w:docPartPr>
        <w:name w:val="7BB8628664DD464A8D21E48E2FFD0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C4E-C101-43C1-A039-7B7C111C7D0E}"/>
      </w:docPartPr>
      <w:docPartBody>
        <w:p w:rsidR="00000000" w:rsidRDefault="00000000">
          <w:pPr>
            <w:pStyle w:val="7BB8628664DD464A8D21E48E2FFD0983"/>
          </w:pPr>
          <w:r w:rsidRPr="00D60069">
            <w:t>Enter action items here</w:t>
          </w:r>
        </w:p>
      </w:docPartBody>
    </w:docPart>
    <w:docPart>
      <w:docPartPr>
        <w:name w:val="887BB8E0DB184714BFD156E1C55F7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16D3F-16CD-4C18-82C3-FC392892754C}"/>
      </w:docPartPr>
      <w:docPartBody>
        <w:p w:rsidR="00000000" w:rsidRDefault="00000000">
          <w:pPr>
            <w:pStyle w:val="887BB8E0DB184714BFD156E1C55F7FD8"/>
          </w:pPr>
          <w:r w:rsidRPr="00D60069">
            <w:t>Enter person responsible here</w:t>
          </w:r>
        </w:p>
      </w:docPartBody>
    </w:docPart>
    <w:docPart>
      <w:docPartPr>
        <w:name w:val="B5262DD0950E4C8F842570F480208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9EAEE-2E8B-4F1D-9539-C8D1C3ED871A}"/>
      </w:docPartPr>
      <w:docPartBody>
        <w:p w:rsidR="00000000" w:rsidRDefault="00000000">
          <w:pPr>
            <w:pStyle w:val="B5262DD0950E4C8F842570F48020885B"/>
          </w:pPr>
          <w:r w:rsidRPr="00D60069">
            <w:t>Enter deadline here</w:t>
          </w:r>
        </w:p>
      </w:docPartBody>
    </w:docPart>
    <w:docPart>
      <w:docPartPr>
        <w:name w:val="FE32D494E2B146538C7E073B41FC5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82300-0CE9-4CDF-A9AE-B9111B18114E}"/>
      </w:docPartPr>
      <w:docPartBody>
        <w:p w:rsidR="00000000" w:rsidRDefault="00000000">
          <w:pPr>
            <w:pStyle w:val="FE32D494E2B146538C7E073B41FC5778"/>
          </w:pPr>
          <w:r w:rsidRPr="00D60069">
            <w:t>Enter action items here</w:t>
          </w:r>
        </w:p>
      </w:docPartBody>
    </w:docPart>
    <w:docPart>
      <w:docPartPr>
        <w:name w:val="4045A4B67E774FBD9C0F89ED73DF1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AD180-31B0-4107-A033-E9783765236F}"/>
      </w:docPartPr>
      <w:docPartBody>
        <w:p w:rsidR="00000000" w:rsidRDefault="00000000">
          <w:pPr>
            <w:pStyle w:val="4045A4B67E774FBD9C0F89ED73DF1326"/>
          </w:pPr>
          <w:r w:rsidRPr="00D60069">
            <w:t>Enter person responsible here</w:t>
          </w:r>
        </w:p>
      </w:docPartBody>
    </w:docPart>
    <w:docPart>
      <w:docPartPr>
        <w:name w:val="19E6084CFE9D45B59C84CE7E49D10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F2061-6B19-44C8-909B-3FC2E5B6AA3E}"/>
      </w:docPartPr>
      <w:docPartBody>
        <w:p w:rsidR="00000000" w:rsidRDefault="00000000">
          <w:pPr>
            <w:pStyle w:val="19E6084CFE9D45B59C84CE7E49D10CEB"/>
          </w:pPr>
          <w:r w:rsidRPr="00D60069">
            <w:t>Enter deadline here</w:t>
          </w:r>
        </w:p>
      </w:docPartBody>
    </w:docPart>
    <w:docPart>
      <w:docPartPr>
        <w:name w:val="0CA2B98B812C4E6CA3247FDC21687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AD6AC-4B51-4957-B0E9-B16C34AA1C67}"/>
      </w:docPartPr>
      <w:docPartBody>
        <w:p w:rsidR="00000000" w:rsidRDefault="00000000">
          <w:pPr>
            <w:pStyle w:val="0CA2B98B812C4E6CA3247FDC216871A6"/>
          </w:pPr>
          <w:r w:rsidRPr="00D60069">
            <w:t>Enter action items here</w:t>
          </w:r>
        </w:p>
      </w:docPartBody>
    </w:docPart>
    <w:docPart>
      <w:docPartPr>
        <w:name w:val="7D5E462A691945EE8FD071802537F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22EF1-C0CF-45A7-9D1E-1FB49DC7EB0B}"/>
      </w:docPartPr>
      <w:docPartBody>
        <w:p w:rsidR="00000000" w:rsidRDefault="00000000">
          <w:pPr>
            <w:pStyle w:val="7D5E462A691945EE8FD071802537F614"/>
          </w:pPr>
          <w:r w:rsidRPr="00D60069">
            <w:t>Enter person responsible here</w:t>
          </w:r>
        </w:p>
      </w:docPartBody>
    </w:docPart>
    <w:docPart>
      <w:docPartPr>
        <w:name w:val="AFB9E2B5A76F47DC94A74C47D15EC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B367E-B8B6-45B7-8FA6-E443E4F54B88}"/>
      </w:docPartPr>
      <w:docPartBody>
        <w:p w:rsidR="00000000" w:rsidRDefault="00000000">
          <w:pPr>
            <w:pStyle w:val="AFB9E2B5A76F47DC94A74C47D15EC8A7"/>
          </w:pPr>
          <w:r w:rsidRPr="00D60069">
            <w:t>Enter deadline here</w:t>
          </w:r>
        </w:p>
      </w:docPartBody>
    </w:docPart>
    <w:docPart>
      <w:docPartPr>
        <w:name w:val="61DB6570BE6C4468B4BF522314FDB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1085C-70CA-4E3A-9AA8-7C94082624A5}"/>
      </w:docPartPr>
      <w:docPartBody>
        <w:p w:rsidR="00000000" w:rsidRDefault="00000000">
          <w:pPr>
            <w:pStyle w:val="61DB6570BE6C4468B4BF522314FDB846"/>
          </w:pPr>
          <w:r w:rsidRPr="00D60069">
            <w:t>Agenda item:</w:t>
          </w:r>
        </w:p>
      </w:docPartBody>
    </w:docPart>
    <w:docPart>
      <w:docPartPr>
        <w:name w:val="27979950CA204585B09274D980E84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C7C46-03BC-4D19-A1F6-75666FC9380B}"/>
      </w:docPartPr>
      <w:docPartBody>
        <w:p w:rsidR="00000000" w:rsidRDefault="00000000">
          <w:pPr>
            <w:pStyle w:val="27979950CA204585B09274D980E84149"/>
          </w:pPr>
          <w:r w:rsidRPr="00D60069">
            <w:t>Presenter:</w:t>
          </w:r>
        </w:p>
      </w:docPartBody>
    </w:docPart>
    <w:docPart>
      <w:docPartPr>
        <w:name w:val="F628BF7E1BBA44809644A9C5877B9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89DD9-DA9D-46C3-917F-D36B0EA8F385}"/>
      </w:docPartPr>
      <w:docPartBody>
        <w:p w:rsidR="00000000" w:rsidRDefault="00000000">
          <w:pPr>
            <w:pStyle w:val="F628BF7E1BBA44809644A9C5877B907E"/>
          </w:pPr>
          <w:r w:rsidRPr="00D60069">
            <w:t>Discussion:</w:t>
          </w:r>
        </w:p>
      </w:docPartBody>
    </w:docPart>
    <w:docPart>
      <w:docPartPr>
        <w:name w:val="03775A4291954D408F546BE192D8B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FF362-6231-41E7-B3D5-75CEB42FD662}"/>
      </w:docPartPr>
      <w:docPartBody>
        <w:p w:rsidR="00000000" w:rsidRDefault="00000000">
          <w:pPr>
            <w:pStyle w:val="03775A4291954D408F546BE192D8B6AE"/>
          </w:pPr>
          <w:r w:rsidRPr="00D60069">
            <w:t>To get started right away, just tap any placeholder text (such as this) and start typing to replace it with your own.</w:t>
          </w:r>
        </w:p>
      </w:docPartBody>
    </w:docPart>
    <w:docPart>
      <w:docPartPr>
        <w:name w:val="FE283C45A4BE451281903FE7614EE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C800D-AD00-48FE-87C5-ED68FBCC6178}"/>
      </w:docPartPr>
      <w:docPartBody>
        <w:p w:rsidR="00000000" w:rsidRDefault="00000000">
          <w:pPr>
            <w:pStyle w:val="FE283C45A4BE451281903FE7614EE41D"/>
          </w:pPr>
          <w:r w:rsidRPr="00D60069">
            <w:t>Conclusions:</w:t>
          </w:r>
        </w:p>
      </w:docPartBody>
    </w:docPart>
    <w:docPart>
      <w:docPartPr>
        <w:name w:val="F2B4A7C0410E46998E8CD0642FE63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95F16-0361-444D-80B5-D86172BDBA37}"/>
      </w:docPartPr>
      <w:docPartBody>
        <w:p w:rsidR="00000000" w:rsidRDefault="00000000">
          <w:pPr>
            <w:pStyle w:val="F2B4A7C0410E46998E8CD0642FE6381F"/>
          </w:pPr>
          <w:r w:rsidRPr="00D60069">
            <w:t>Enter conclusions here.</w:t>
          </w:r>
        </w:p>
      </w:docPartBody>
    </w:docPart>
    <w:docPart>
      <w:docPartPr>
        <w:name w:val="B52369940DA74E2C8497163B89DBD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D0AB9-D2C7-4EF1-B2D4-4D000D4C8EB1}"/>
      </w:docPartPr>
      <w:docPartBody>
        <w:p w:rsidR="00000000" w:rsidRDefault="00000000">
          <w:pPr>
            <w:pStyle w:val="B52369940DA74E2C8497163B89DBD484"/>
          </w:pPr>
          <w:r w:rsidRPr="00660EF4">
            <w:t>Action items</w:t>
          </w:r>
        </w:p>
      </w:docPartBody>
    </w:docPart>
    <w:docPart>
      <w:docPartPr>
        <w:name w:val="3619E5AC43804BE0835F7A241697C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EEAB7-63CA-408F-AA9A-7AA7C5598172}"/>
      </w:docPartPr>
      <w:docPartBody>
        <w:p w:rsidR="00000000" w:rsidRDefault="00000000">
          <w:pPr>
            <w:pStyle w:val="3619E5AC43804BE0835F7A241697C4D6"/>
          </w:pPr>
          <w:r w:rsidRPr="00660EF4">
            <w:t>Person responsible</w:t>
          </w:r>
        </w:p>
      </w:docPartBody>
    </w:docPart>
    <w:docPart>
      <w:docPartPr>
        <w:name w:val="BCEB117200A7436F8EDC355DABA5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3D2E2-35A7-4E46-8CFD-032E386D0B7E}"/>
      </w:docPartPr>
      <w:docPartBody>
        <w:p w:rsidR="00000000" w:rsidRDefault="00000000">
          <w:pPr>
            <w:pStyle w:val="BCEB117200A7436F8EDC355DABA57077"/>
          </w:pPr>
          <w:r w:rsidRPr="00660EF4">
            <w:t>Deadline</w:t>
          </w:r>
        </w:p>
      </w:docPartBody>
    </w:docPart>
    <w:docPart>
      <w:docPartPr>
        <w:name w:val="E122A77075804629AEEB0618DD76E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98F99-16C0-4133-8924-1AA235206A55}"/>
      </w:docPartPr>
      <w:docPartBody>
        <w:p w:rsidR="00000000" w:rsidRDefault="00000000">
          <w:pPr>
            <w:pStyle w:val="E122A77075804629AEEB0618DD76E89D"/>
          </w:pPr>
          <w:r w:rsidRPr="00D60069">
            <w:t>Enter action items here</w:t>
          </w:r>
        </w:p>
      </w:docPartBody>
    </w:docPart>
    <w:docPart>
      <w:docPartPr>
        <w:name w:val="186762E7180E432D8F7E4A5456DFF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1EB4C-06C9-4B34-91E7-8317A395595D}"/>
      </w:docPartPr>
      <w:docPartBody>
        <w:p w:rsidR="00000000" w:rsidRDefault="00000000">
          <w:pPr>
            <w:pStyle w:val="186762E7180E432D8F7E4A5456DFF0E4"/>
          </w:pPr>
          <w:r w:rsidRPr="00D60069">
            <w:t>Enter person responsible here</w:t>
          </w:r>
        </w:p>
      </w:docPartBody>
    </w:docPart>
    <w:docPart>
      <w:docPartPr>
        <w:name w:val="11536A0181EF452F910E049617608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07202-F6C8-4B63-9029-7CAABC5A8D9A}"/>
      </w:docPartPr>
      <w:docPartBody>
        <w:p w:rsidR="00000000" w:rsidRDefault="00000000">
          <w:pPr>
            <w:pStyle w:val="11536A0181EF452F910E0496176087C2"/>
          </w:pPr>
          <w:r w:rsidRPr="00D60069">
            <w:t>Enter deadline here</w:t>
          </w:r>
        </w:p>
      </w:docPartBody>
    </w:docPart>
    <w:docPart>
      <w:docPartPr>
        <w:name w:val="E860219980F144BE9FF9F8F7827B5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FEF98-8DE3-4A29-AD94-99CD976864C4}"/>
      </w:docPartPr>
      <w:docPartBody>
        <w:p w:rsidR="00000000" w:rsidRDefault="00000000">
          <w:pPr>
            <w:pStyle w:val="E860219980F144BE9FF9F8F7827B5CF1"/>
          </w:pPr>
          <w:r w:rsidRPr="00D60069">
            <w:t>Enter action items here</w:t>
          </w:r>
        </w:p>
      </w:docPartBody>
    </w:docPart>
    <w:docPart>
      <w:docPartPr>
        <w:name w:val="58EC591F339D47BE9AECB626DB761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3BF98-E797-452D-BDD9-346216D8A078}"/>
      </w:docPartPr>
      <w:docPartBody>
        <w:p w:rsidR="00000000" w:rsidRDefault="00000000">
          <w:pPr>
            <w:pStyle w:val="58EC591F339D47BE9AECB626DB761B19"/>
          </w:pPr>
          <w:r w:rsidRPr="00D60069">
            <w:t>Enter person responsible here</w:t>
          </w:r>
        </w:p>
      </w:docPartBody>
    </w:docPart>
    <w:docPart>
      <w:docPartPr>
        <w:name w:val="DE950B9171FC45009EB73D466A33C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849A6-8298-49D9-8E15-9489780702D5}"/>
      </w:docPartPr>
      <w:docPartBody>
        <w:p w:rsidR="00000000" w:rsidRDefault="00000000">
          <w:pPr>
            <w:pStyle w:val="DE950B9171FC45009EB73D466A33CB65"/>
          </w:pPr>
          <w:r w:rsidRPr="00D60069">
            <w:t>Enter deadline here</w:t>
          </w:r>
        </w:p>
      </w:docPartBody>
    </w:docPart>
    <w:docPart>
      <w:docPartPr>
        <w:name w:val="3B75633B697C420BB74F9C678BAF2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1FE42-D1E9-474C-9955-5925A69F6255}"/>
      </w:docPartPr>
      <w:docPartBody>
        <w:p w:rsidR="00000000" w:rsidRDefault="00000000">
          <w:pPr>
            <w:pStyle w:val="3B75633B697C420BB74F9C678BAF21B5"/>
          </w:pPr>
          <w:r w:rsidRPr="00D60069">
            <w:t>Enter action items here</w:t>
          </w:r>
        </w:p>
      </w:docPartBody>
    </w:docPart>
    <w:docPart>
      <w:docPartPr>
        <w:name w:val="4FEBD934AE63486C8FA011E3CC96D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A0C95-A520-41DC-A2CE-0B94B39D4D04}"/>
      </w:docPartPr>
      <w:docPartBody>
        <w:p w:rsidR="00000000" w:rsidRDefault="00000000">
          <w:pPr>
            <w:pStyle w:val="4FEBD934AE63486C8FA011E3CC96DB0A"/>
          </w:pPr>
          <w:r w:rsidRPr="00D60069">
            <w:t>Enter person responsible here</w:t>
          </w:r>
        </w:p>
      </w:docPartBody>
    </w:docPart>
    <w:docPart>
      <w:docPartPr>
        <w:name w:val="C7DDA97AB3C047AE8F5C7841C67BC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CB7CD-46F5-4066-9CD4-B9EC6CC45891}"/>
      </w:docPartPr>
      <w:docPartBody>
        <w:p w:rsidR="00000000" w:rsidRDefault="00000000">
          <w:pPr>
            <w:pStyle w:val="C7DDA97AB3C047AE8F5C7841C67BC27A"/>
          </w:pPr>
          <w:r w:rsidRPr="00D60069">
            <w:t>Enter deadline here</w:t>
          </w:r>
        </w:p>
      </w:docPartBody>
    </w:docPart>
    <w:docPart>
      <w:docPartPr>
        <w:name w:val="A81EF0F5D5734484BCE6B6A5A582C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083DE-5CAC-400A-B87C-F35E037113AC}"/>
      </w:docPartPr>
      <w:docPartBody>
        <w:p w:rsidR="00000000" w:rsidRDefault="00000000">
          <w:pPr>
            <w:pStyle w:val="A81EF0F5D5734484BCE6B6A5A582C356"/>
          </w:pPr>
          <w:r w:rsidRPr="00D60069">
            <w:t>Other Information</w:t>
          </w:r>
        </w:p>
      </w:docPartBody>
    </w:docPart>
    <w:docPart>
      <w:docPartPr>
        <w:name w:val="2C843A15B41A4A09805F23D3B2E1F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2C1D6-6CFD-4198-876D-655E35AEF837}"/>
      </w:docPartPr>
      <w:docPartBody>
        <w:p w:rsidR="00000000" w:rsidRDefault="00ED0DC5" w:rsidP="00ED0DC5">
          <w:pPr>
            <w:pStyle w:val="2C843A15B41A4A09805F23D3B2E1F50C"/>
          </w:pPr>
          <w:r w:rsidRPr="00D60069">
            <w:t>Agenda item:</w:t>
          </w:r>
        </w:p>
      </w:docPartBody>
    </w:docPart>
    <w:docPart>
      <w:docPartPr>
        <w:name w:val="D9A40AB63A82448FAB32C0667DCBD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27D18-8FDD-4E16-B8BC-2D13882F3827}"/>
      </w:docPartPr>
      <w:docPartBody>
        <w:p w:rsidR="00000000" w:rsidRDefault="00ED0DC5" w:rsidP="00ED0DC5">
          <w:pPr>
            <w:pStyle w:val="D9A40AB63A82448FAB32C0667DCBDBE2"/>
          </w:pPr>
          <w:r w:rsidRPr="00D60069">
            <w:t>Presenter:</w:t>
          </w:r>
        </w:p>
      </w:docPartBody>
    </w:docPart>
    <w:docPart>
      <w:docPartPr>
        <w:name w:val="929E27E60B004EED9A237EF5863C5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0C38E-79CE-43D1-9F6E-34F764124F90}"/>
      </w:docPartPr>
      <w:docPartBody>
        <w:p w:rsidR="00000000" w:rsidRDefault="00ED0DC5" w:rsidP="00ED0DC5">
          <w:pPr>
            <w:pStyle w:val="929E27E60B004EED9A237EF5863C5D8B"/>
          </w:pPr>
          <w:r w:rsidRPr="00D60069">
            <w:t>Discussion:</w:t>
          </w:r>
        </w:p>
      </w:docPartBody>
    </w:docPart>
    <w:docPart>
      <w:docPartPr>
        <w:name w:val="F551BB0CFCC34E2C805F13A80BE66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C3F71-9377-48CF-A0D8-3AD6EBE023ED}"/>
      </w:docPartPr>
      <w:docPartBody>
        <w:p w:rsidR="00000000" w:rsidRDefault="00ED0DC5" w:rsidP="00ED0DC5">
          <w:pPr>
            <w:pStyle w:val="F551BB0CFCC34E2C805F13A80BE66D86"/>
          </w:pPr>
          <w:r w:rsidRPr="00D60069">
            <w:t>To get started right away, just tap any placeholder text (such as this) and start typing to replace it with your own.</w:t>
          </w:r>
        </w:p>
      </w:docPartBody>
    </w:docPart>
    <w:docPart>
      <w:docPartPr>
        <w:name w:val="6812369A32824208A87BB931E7926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8CC11-9F2B-4652-ABFA-A2603DBD594C}"/>
      </w:docPartPr>
      <w:docPartBody>
        <w:p w:rsidR="00000000" w:rsidRDefault="00ED0DC5" w:rsidP="00ED0DC5">
          <w:pPr>
            <w:pStyle w:val="6812369A32824208A87BB931E7926913"/>
          </w:pPr>
          <w:r w:rsidRPr="00D60069">
            <w:t>Conclusions:</w:t>
          </w:r>
        </w:p>
      </w:docPartBody>
    </w:docPart>
    <w:docPart>
      <w:docPartPr>
        <w:name w:val="CDFBF2AD34854C5AA692C089A8621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A1AEA-F40C-40D8-879E-C1C667500666}"/>
      </w:docPartPr>
      <w:docPartBody>
        <w:p w:rsidR="00000000" w:rsidRDefault="00ED0DC5" w:rsidP="00ED0DC5">
          <w:pPr>
            <w:pStyle w:val="CDFBF2AD34854C5AA692C089A86215D9"/>
          </w:pPr>
          <w:r w:rsidRPr="00D60069">
            <w:t>Enter conclusions here.</w:t>
          </w:r>
        </w:p>
      </w:docPartBody>
    </w:docPart>
    <w:docPart>
      <w:docPartPr>
        <w:name w:val="CDAF05D677804B71B4B5F9FD7CC1B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91DBA-FC03-41FD-8A6A-5CCF696A8B3A}"/>
      </w:docPartPr>
      <w:docPartBody>
        <w:p w:rsidR="00000000" w:rsidRDefault="00ED0DC5" w:rsidP="00ED0DC5">
          <w:pPr>
            <w:pStyle w:val="CDAF05D677804B71B4B5F9FD7CC1BFB8"/>
          </w:pPr>
          <w:r w:rsidRPr="00D60069">
            <w:t>Agenda item:</w:t>
          </w:r>
        </w:p>
      </w:docPartBody>
    </w:docPart>
    <w:docPart>
      <w:docPartPr>
        <w:name w:val="4BBB9E13875C4EA6A128CDB228CDD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E473A-79B6-4FF8-B7CF-E3F991D60F1F}"/>
      </w:docPartPr>
      <w:docPartBody>
        <w:p w:rsidR="00000000" w:rsidRDefault="00ED0DC5" w:rsidP="00ED0DC5">
          <w:pPr>
            <w:pStyle w:val="4BBB9E13875C4EA6A128CDB228CDD905"/>
          </w:pPr>
          <w:r w:rsidRPr="00D60069">
            <w:t>Presenter:</w:t>
          </w:r>
        </w:p>
      </w:docPartBody>
    </w:docPart>
    <w:docPart>
      <w:docPartPr>
        <w:name w:val="A4417150FCA6483F96C6C6F3B33F3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4879C-50FE-409A-A285-F595E705A79F}"/>
      </w:docPartPr>
      <w:docPartBody>
        <w:p w:rsidR="00000000" w:rsidRDefault="00ED0DC5" w:rsidP="00ED0DC5">
          <w:pPr>
            <w:pStyle w:val="A4417150FCA6483F96C6C6F3B33F3EFD"/>
          </w:pPr>
          <w:r w:rsidRPr="00D60069">
            <w:t>Discussion:</w:t>
          </w:r>
        </w:p>
      </w:docPartBody>
    </w:docPart>
    <w:docPart>
      <w:docPartPr>
        <w:name w:val="CE24064DE64E4E81852C080A05E58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83E1D-5C3A-4461-8377-A3CEB82F0395}"/>
      </w:docPartPr>
      <w:docPartBody>
        <w:p w:rsidR="00000000" w:rsidRDefault="00ED0DC5" w:rsidP="00ED0DC5">
          <w:pPr>
            <w:pStyle w:val="CE24064DE64E4E81852C080A05E58E47"/>
          </w:pPr>
          <w:r w:rsidRPr="00D60069">
            <w:t>To get started right away, just tap any placeholder text (such as this) and start typing to replace it with your own.</w:t>
          </w:r>
        </w:p>
      </w:docPartBody>
    </w:docPart>
    <w:docPart>
      <w:docPartPr>
        <w:name w:val="BD6402948B364A22A4AE2B389BD1B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E4E5E-7EC0-4FDC-AEF2-D0573D195467}"/>
      </w:docPartPr>
      <w:docPartBody>
        <w:p w:rsidR="00000000" w:rsidRDefault="00ED0DC5" w:rsidP="00ED0DC5">
          <w:pPr>
            <w:pStyle w:val="BD6402948B364A22A4AE2B389BD1B873"/>
          </w:pPr>
          <w:r w:rsidRPr="00D60069">
            <w:t>Conclusions:</w:t>
          </w:r>
        </w:p>
      </w:docPartBody>
    </w:docPart>
    <w:docPart>
      <w:docPartPr>
        <w:name w:val="A68319FC1D5247ACB557D31E3DE7B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52F1A-05EF-4ABB-B0FF-8345600732E9}"/>
      </w:docPartPr>
      <w:docPartBody>
        <w:p w:rsidR="00000000" w:rsidRDefault="00ED0DC5" w:rsidP="00ED0DC5">
          <w:pPr>
            <w:pStyle w:val="A68319FC1D5247ACB557D31E3DE7B663"/>
          </w:pPr>
          <w:r w:rsidRPr="00D60069">
            <w:t>Enter conclusions here.</w:t>
          </w:r>
        </w:p>
      </w:docPartBody>
    </w:docPart>
    <w:docPart>
      <w:docPartPr>
        <w:name w:val="F7D16E31938B4B31BA73BBD8DDC4A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0C978-86B6-478D-B2A8-CA1E3B717BC8}"/>
      </w:docPartPr>
      <w:docPartBody>
        <w:p w:rsidR="00000000" w:rsidRDefault="00ED0DC5" w:rsidP="00ED0DC5">
          <w:pPr>
            <w:pStyle w:val="F7D16E31938B4B31BA73BBD8DDC4AA48"/>
          </w:pPr>
          <w:r w:rsidRPr="00D60069">
            <w:t>Agenda item:</w:t>
          </w:r>
        </w:p>
      </w:docPartBody>
    </w:docPart>
    <w:docPart>
      <w:docPartPr>
        <w:name w:val="6B7ECC4486E64BD1A3684689D0CDA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57D59-2B12-4D49-8274-D7CF9BADFA12}"/>
      </w:docPartPr>
      <w:docPartBody>
        <w:p w:rsidR="00000000" w:rsidRDefault="00ED0DC5" w:rsidP="00ED0DC5">
          <w:pPr>
            <w:pStyle w:val="6B7ECC4486E64BD1A3684689D0CDA76C"/>
          </w:pPr>
          <w:r w:rsidRPr="00D60069">
            <w:t>Presenter:</w:t>
          </w:r>
        </w:p>
      </w:docPartBody>
    </w:docPart>
    <w:docPart>
      <w:docPartPr>
        <w:name w:val="66566B6F980F4CF19BE1383C42499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01334-A62C-429C-B27B-71ACCD4F4788}"/>
      </w:docPartPr>
      <w:docPartBody>
        <w:p w:rsidR="00000000" w:rsidRDefault="00ED0DC5" w:rsidP="00ED0DC5">
          <w:pPr>
            <w:pStyle w:val="66566B6F980F4CF19BE1383C42499C1B"/>
          </w:pPr>
          <w:r w:rsidRPr="00D60069">
            <w:t>Discussion:</w:t>
          </w:r>
        </w:p>
      </w:docPartBody>
    </w:docPart>
    <w:docPart>
      <w:docPartPr>
        <w:name w:val="3F0CADA85D214E8BA5B48484BF155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6DB0C-A21B-4982-A18F-2C1AE4FD3B86}"/>
      </w:docPartPr>
      <w:docPartBody>
        <w:p w:rsidR="00000000" w:rsidRDefault="00ED0DC5" w:rsidP="00ED0DC5">
          <w:pPr>
            <w:pStyle w:val="3F0CADA85D214E8BA5B48484BF155764"/>
          </w:pPr>
          <w:r w:rsidRPr="00D60069">
            <w:t>To get started right away, just tap any placeholder text (such as this) and start typing to replace it with your own.</w:t>
          </w:r>
        </w:p>
      </w:docPartBody>
    </w:docPart>
    <w:docPart>
      <w:docPartPr>
        <w:name w:val="CC90A1E4624D450B831C30AD6483D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D5501-E053-419F-BFAE-8C670DC252EB}"/>
      </w:docPartPr>
      <w:docPartBody>
        <w:p w:rsidR="00000000" w:rsidRDefault="00ED0DC5" w:rsidP="00ED0DC5">
          <w:pPr>
            <w:pStyle w:val="CC90A1E4624D450B831C30AD6483DFC0"/>
          </w:pPr>
          <w:r w:rsidRPr="00D60069">
            <w:t>Conclusions:</w:t>
          </w:r>
        </w:p>
      </w:docPartBody>
    </w:docPart>
    <w:docPart>
      <w:docPartPr>
        <w:name w:val="8EA1901075D0406B9B76C7E83B311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E519F-BA98-40B1-B42B-EEC3198A8376}"/>
      </w:docPartPr>
      <w:docPartBody>
        <w:p w:rsidR="00000000" w:rsidRDefault="00ED0DC5" w:rsidP="00ED0DC5">
          <w:pPr>
            <w:pStyle w:val="8EA1901075D0406B9B76C7E83B311751"/>
          </w:pPr>
          <w:r w:rsidRPr="00D60069">
            <w:t>Enter conclusions here.</w:t>
          </w:r>
        </w:p>
      </w:docPartBody>
    </w:docPart>
    <w:docPart>
      <w:docPartPr>
        <w:name w:val="30E36523FCCA4BFD9F9863E2AA1D8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16E1D-FAA5-4D9D-8EA2-E1AC13EB5827}"/>
      </w:docPartPr>
      <w:docPartBody>
        <w:p w:rsidR="00000000" w:rsidRDefault="00ED0DC5" w:rsidP="00ED0DC5">
          <w:pPr>
            <w:pStyle w:val="30E36523FCCA4BFD9F9863E2AA1D81AA"/>
          </w:pPr>
          <w:r w:rsidRPr="00D60069">
            <w:t>Agenda item:</w:t>
          </w:r>
        </w:p>
      </w:docPartBody>
    </w:docPart>
    <w:docPart>
      <w:docPartPr>
        <w:name w:val="206C605D7557423BBAAE89EEF9FFD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F706E-0889-40CD-8C26-1329C37AC289}"/>
      </w:docPartPr>
      <w:docPartBody>
        <w:p w:rsidR="00000000" w:rsidRDefault="00ED0DC5" w:rsidP="00ED0DC5">
          <w:pPr>
            <w:pStyle w:val="206C605D7557423BBAAE89EEF9FFDE98"/>
          </w:pPr>
          <w:r w:rsidRPr="00D60069">
            <w:t>Presenter:</w:t>
          </w:r>
        </w:p>
      </w:docPartBody>
    </w:docPart>
    <w:docPart>
      <w:docPartPr>
        <w:name w:val="40A4B9B6C934467B91622F31CF01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58F91-684A-4183-9CD3-1013B6E63B6E}"/>
      </w:docPartPr>
      <w:docPartBody>
        <w:p w:rsidR="00000000" w:rsidRDefault="00ED0DC5" w:rsidP="00ED0DC5">
          <w:pPr>
            <w:pStyle w:val="40A4B9B6C934467B91622F31CF017895"/>
          </w:pPr>
          <w:r w:rsidRPr="00D60069">
            <w:t>Discussion:</w:t>
          </w:r>
        </w:p>
      </w:docPartBody>
    </w:docPart>
    <w:docPart>
      <w:docPartPr>
        <w:name w:val="154EB24E72714350A8B3A5083EDD5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F36E2-F893-4CAE-AEF2-F2EBB06BA5A0}"/>
      </w:docPartPr>
      <w:docPartBody>
        <w:p w:rsidR="00000000" w:rsidRDefault="00ED0DC5" w:rsidP="00ED0DC5">
          <w:pPr>
            <w:pStyle w:val="154EB24E72714350A8B3A5083EDD56DF"/>
          </w:pPr>
          <w:r w:rsidRPr="00D60069">
            <w:t>To get started right away, just tap any placeholder text (such as this) and start typing to replace it with your own.</w:t>
          </w:r>
        </w:p>
      </w:docPartBody>
    </w:docPart>
    <w:docPart>
      <w:docPartPr>
        <w:name w:val="6C063C68881E4EBAA758E73C15F15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22B30-7DA7-4757-B858-EEE5D6E3B0E3}"/>
      </w:docPartPr>
      <w:docPartBody>
        <w:p w:rsidR="00000000" w:rsidRDefault="00ED0DC5" w:rsidP="00ED0DC5">
          <w:pPr>
            <w:pStyle w:val="6C063C68881E4EBAA758E73C15F15285"/>
          </w:pPr>
          <w:r w:rsidRPr="00D60069">
            <w:t>Conclusions:</w:t>
          </w:r>
        </w:p>
      </w:docPartBody>
    </w:docPart>
    <w:docPart>
      <w:docPartPr>
        <w:name w:val="FA69DC3AFFFF4E23ABB392390A03A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81F76-5225-4E96-B3AD-314E323593AF}"/>
      </w:docPartPr>
      <w:docPartBody>
        <w:p w:rsidR="00000000" w:rsidRDefault="00ED0DC5" w:rsidP="00ED0DC5">
          <w:pPr>
            <w:pStyle w:val="FA69DC3AFFFF4E23ABB392390A03A268"/>
          </w:pPr>
          <w:r w:rsidRPr="00D60069">
            <w:t>Enter conclusions here.</w:t>
          </w:r>
        </w:p>
      </w:docPartBody>
    </w:docPart>
    <w:docPart>
      <w:docPartPr>
        <w:name w:val="DBB4DD47426C461F96E910ADFAFDA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20294-7A76-40D3-85EC-3FA75CD23FF9}"/>
      </w:docPartPr>
      <w:docPartBody>
        <w:p w:rsidR="00000000" w:rsidRDefault="00ED0DC5" w:rsidP="00ED0DC5">
          <w:pPr>
            <w:pStyle w:val="DBB4DD47426C461F96E910ADFAFDAD53"/>
          </w:pPr>
          <w:r w:rsidRPr="00660EF4">
            <w:t>Action items</w:t>
          </w:r>
        </w:p>
      </w:docPartBody>
    </w:docPart>
    <w:docPart>
      <w:docPartPr>
        <w:name w:val="1FB822C0186247D1B8CAC268BD8A6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6CE63-85DA-4D83-A4C8-73D3AE2F4E6F}"/>
      </w:docPartPr>
      <w:docPartBody>
        <w:p w:rsidR="00000000" w:rsidRDefault="00ED0DC5" w:rsidP="00ED0DC5">
          <w:pPr>
            <w:pStyle w:val="1FB822C0186247D1B8CAC268BD8A6BB0"/>
          </w:pPr>
          <w:r w:rsidRPr="00660EF4">
            <w:t>Person responsible</w:t>
          </w:r>
        </w:p>
      </w:docPartBody>
    </w:docPart>
    <w:docPart>
      <w:docPartPr>
        <w:name w:val="83B05F4EB72D4216803186B3352A5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7B405-85A6-41F8-979C-DB96CF39BA80}"/>
      </w:docPartPr>
      <w:docPartBody>
        <w:p w:rsidR="00000000" w:rsidRDefault="00ED0DC5" w:rsidP="00ED0DC5">
          <w:pPr>
            <w:pStyle w:val="83B05F4EB72D4216803186B3352A5BA0"/>
          </w:pPr>
          <w:r w:rsidRPr="00660EF4">
            <w:t>Deadline</w:t>
          </w:r>
        </w:p>
      </w:docPartBody>
    </w:docPart>
    <w:docPart>
      <w:docPartPr>
        <w:name w:val="A8C15F66223E4E169448E028124FB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99B5A-CFE2-4FF5-9188-BE1D221E0130}"/>
      </w:docPartPr>
      <w:docPartBody>
        <w:p w:rsidR="00000000" w:rsidRDefault="00ED0DC5" w:rsidP="00ED0DC5">
          <w:pPr>
            <w:pStyle w:val="A8C15F66223E4E169448E028124FBD93"/>
          </w:pPr>
          <w:r w:rsidRPr="00D60069">
            <w:t>Enter action items here</w:t>
          </w:r>
        </w:p>
      </w:docPartBody>
    </w:docPart>
    <w:docPart>
      <w:docPartPr>
        <w:name w:val="DC12894F59BE4F94B819C7CB0022F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6D3DE-301A-405D-9985-5B3C46E0BDCE}"/>
      </w:docPartPr>
      <w:docPartBody>
        <w:p w:rsidR="00000000" w:rsidRDefault="00ED0DC5" w:rsidP="00ED0DC5">
          <w:pPr>
            <w:pStyle w:val="DC12894F59BE4F94B819C7CB0022FAAE"/>
          </w:pPr>
          <w:r w:rsidRPr="00D60069">
            <w:t>Enter person responsible here</w:t>
          </w:r>
        </w:p>
      </w:docPartBody>
    </w:docPart>
    <w:docPart>
      <w:docPartPr>
        <w:name w:val="FE27B4E7D62A46DD877CCC275BCBD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25503-B970-4590-ACC6-148D4CB5251E}"/>
      </w:docPartPr>
      <w:docPartBody>
        <w:p w:rsidR="00000000" w:rsidRDefault="00ED0DC5" w:rsidP="00ED0DC5">
          <w:pPr>
            <w:pStyle w:val="FE27B4E7D62A46DD877CCC275BCBDBBC"/>
          </w:pPr>
          <w:r w:rsidRPr="00D60069">
            <w:t>Enter deadline here</w:t>
          </w:r>
        </w:p>
      </w:docPartBody>
    </w:docPart>
    <w:docPart>
      <w:docPartPr>
        <w:name w:val="9930DDC20AD347CD9AF8B9BDDD0D3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E1740-949E-4478-A3BA-1CED175F0C0C}"/>
      </w:docPartPr>
      <w:docPartBody>
        <w:p w:rsidR="00000000" w:rsidRDefault="00ED0DC5" w:rsidP="00ED0DC5">
          <w:pPr>
            <w:pStyle w:val="9930DDC20AD347CD9AF8B9BDDD0D34A4"/>
          </w:pPr>
          <w:r w:rsidRPr="00D60069">
            <w:t>Enter action items here</w:t>
          </w:r>
        </w:p>
      </w:docPartBody>
    </w:docPart>
    <w:docPart>
      <w:docPartPr>
        <w:name w:val="1CE2A27BAC6048EBB588CC5CCFCBA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07C1C-1E69-407F-8868-FA1383F1F9F8}"/>
      </w:docPartPr>
      <w:docPartBody>
        <w:p w:rsidR="00000000" w:rsidRDefault="00ED0DC5" w:rsidP="00ED0DC5">
          <w:pPr>
            <w:pStyle w:val="1CE2A27BAC6048EBB588CC5CCFCBA210"/>
          </w:pPr>
          <w:r w:rsidRPr="00D60069">
            <w:t>Enter person responsible here</w:t>
          </w:r>
        </w:p>
      </w:docPartBody>
    </w:docPart>
    <w:docPart>
      <w:docPartPr>
        <w:name w:val="58917E2E55BD4F0680B0957F62EA7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6650A-3D97-4B26-8FAA-27A95B4E0135}"/>
      </w:docPartPr>
      <w:docPartBody>
        <w:p w:rsidR="00000000" w:rsidRDefault="00ED0DC5" w:rsidP="00ED0DC5">
          <w:pPr>
            <w:pStyle w:val="58917E2E55BD4F0680B0957F62EA7BE6"/>
          </w:pPr>
          <w:r w:rsidRPr="00D60069">
            <w:t>Enter deadline here</w:t>
          </w:r>
        </w:p>
      </w:docPartBody>
    </w:docPart>
    <w:docPart>
      <w:docPartPr>
        <w:name w:val="F575B595873343BFAACA25CCA1D5C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4174D-1EA8-449C-8F64-392C6AC579AB}"/>
      </w:docPartPr>
      <w:docPartBody>
        <w:p w:rsidR="00000000" w:rsidRDefault="00ED0DC5" w:rsidP="00ED0DC5">
          <w:pPr>
            <w:pStyle w:val="F575B595873343BFAACA25CCA1D5C976"/>
          </w:pPr>
          <w:r w:rsidRPr="00D60069">
            <w:t>Enter action items here</w:t>
          </w:r>
        </w:p>
      </w:docPartBody>
    </w:docPart>
    <w:docPart>
      <w:docPartPr>
        <w:name w:val="D73B620488F0478EB15E4602252EA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8978F-3472-46FC-81DD-6709D5AC1578}"/>
      </w:docPartPr>
      <w:docPartBody>
        <w:p w:rsidR="00000000" w:rsidRDefault="00ED0DC5" w:rsidP="00ED0DC5">
          <w:pPr>
            <w:pStyle w:val="D73B620488F0478EB15E4602252EAC6D"/>
          </w:pPr>
          <w:r w:rsidRPr="00D60069">
            <w:t>Enter person responsible here</w:t>
          </w:r>
        </w:p>
      </w:docPartBody>
    </w:docPart>
    <w:docPart>
      <w:docPartPr>
        <w:name w:val="691450CEA8CB459A976C9197992CF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F432D-4F57-4041-BCF1-9BEBB23A0B7E}"/>
      </w:docPartPr>
      <w:docPartBody>
        <w:p w:rsidR="00000000" w:rsidRDefault="00ED0DC5" w:rsidP="00ED0DC5">
          <w:pPr>
            <w:pStyle w:val="691450CEA8CB459A976C9197992CFD9F"/>
          </w:pPr>
          <w:r w:rsidRPr="00D60069">
            <w:t>Enter deadline here</w:t>
          </w:r>
        </w:p>
      </w:docPartBody>
    </w:docPart>
    <w:docPart>
      <w:docPartPr>
        <w:name w:val="DDDD7E5E0EE14A3881B783898B9A6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5FA49-A744-4677-8F4A-25046163A5A3}"/>
      </w:docPartPr>
      <w:docPartBody>
        <w:p w:rsidR="00000000" w:rsidRDefault="00ED0DC5" w:rsidP="00ED0DC5">
          <w:pPr>
            <w:pStyle w:val="DDDD7E5E0EE14A3881B783898B9A6BD1"/>
          </w:pPr>
          <w:r w:rsidRPr="00660EF4">
            <w:t>Action items</w:t>
          </w:r>
        </w:p>
      </w:docPartBody>
    </w:docPart>
    <w:docPart>
      <w:docPartPr>
        <w:name w:val="5778A19451794BE8A43A6E065C26E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3A2EF-981E-4B43-BCF6-C0558249C2F9}"/>
      </w:docPartPr>
      <w:docPartBody>
        <w:p w:rsidR="00000000" w:rsidRDefault="00ED0DC5" w:rsidP="00ED0DC5">
          <w:pPr>
            <w:pStyle w:val="5778A19451794BE8A43A6E065C26E415"/>
          </w:pPr>
          <w:r w:rsidRPr="00660EF4">
            <w:t>Person responsible</w:t>
          </w:r>
        </w:p>
      </w:docPartBody>
    </w:docPart>
    <w:docPart>
      <w:docPartPr>
        <w:name w:val="49ADEEE1F0D246A18B9A4319D421E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E975F-5EFC-4260-907F-06E6B57A4A13}"/>
      </w:docPartPr>
      <w:docPartBody>
        <w:p w:rsidR="00000000" w:rsidRDefault="00ED0DC5" w:rsidP="00ED0DC5">
          <w:pPr>
            <w:pStyle w:val="49ADEEE1F0D246A18B9A4319D421EE5C"/>
          </w:pPr>
          <w:r w:rsidRPr="00660EF4">
            <w:t>Deadline</w:t>
          </w:r>
        </w:p>
      </w:docPartBody>
    </w:docPart>
    <w:docPart>
      <w:docPartPr>
        <w:name w:val="421FDE1DA97D4C72A737452315EFC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C2857-1405-4DAA-B706-8809A5C087A9}"/>
      </w:docPartPr>
      <w:docPartBody>
        <w:p w:rsidR="00000000" w:rsidRDefault="00ED0DC5" w:rsidP="00ED0DC5">
          <w:pPr>
            <w:pStyle w:val="421FDE1DA97D4C72A737452315EFC122"/>
          </w:pPr>
          <w:r w:rsidRPr="00D60069">
            <w:t>Enter action items here</w:t>
          </w:r>
        </w:p>
      </w:docPartBody>
    </w:docPart>
    <w:docPart>
      <w:docPartPr>
        <w:name w:val="C4C839D9309947E5BA89A0C41503B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EDDBC-71A5-4096-9E0A-0136AC81A6E1}"/>
      </w:docPartPr>
      <w:docPartBody>
        <w:p w:rsidR="00000000" w:rsidRDefault="00ED0DC5" w:rsidP="00ED0DC5">
          <w:pPr>
            <w:pStyle w:val="C4C839D9309947E5BA89A0C41503BA86"/>
          </w:pPr>
          <w:r w:rsidRPr="00D60069">
            <w:t>Enter person responsible here</w:t>
          </w:r>
        </w:p>
      </w:docPartBody>
    </w:docPart>
    <w:docPart>
      <w:docPartPr>
        <w:name w:val="15D637D0CCEE44DCAE547001B6E1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9F6E7-10AA-4545-B554-145DA5F39E10}"/>
      </w:docPartPr>
      <w:docPartBody>
        <w:p w:rsidR="00000000" w:rsidRDefault="00ED0DC5" w:rsidP="00ED0DC5">
          <w:pPr>
            <w:pStyle w:val="15D637D0CCEE44DCAE547001B6E1C9B7"/>
          </w:pPr>
          <w:r w:rsidRPr="00D60069">
            <w:t>Enter deadline here</w:t>
          </w:r>
        </w:p>
      </w:docPartBody>
    </w:docPart>
    <w:docPart>
      <w:docPartPr>
        <w:name w:val="F78EC95557404B96948A4E043E244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33034-251F-473D-A717-9A1FE4000E14}"/>
      </w:docPartPr>
      <w:docPartBody>
        <w:p w:rsidR="00000000" w:rsidRDefault="00ED0DC5" w:rsidP="00ED0DC5">
          <w:pPr>
            <w:pStyle w:val="F78EC95557404B96948A4E043E244D26"/>
          </w:pPr>
          <w:r w:rsidRPr="00D60069">
            <w:t>Enter action items here</w:t>
          </w:r>
        </w:p>
      </w:docPartBody>
    </w:docPart>
    <w:docPart>
      <w:docPartPr>
        <w:name w:val="D891A470B0E14252ABD3CC2D18610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19670-4081-4D9C-AED9-15F36B7DE9AD}"/>
      </w:docPartPr>
      <w:docPartBody>
        <w:p w:rsidR="00000000" w:rsidRDefault="00ED0DC5" w:rsidP="00ED0DC5">
          <w:pPr>
            <w:pStyle w:val="D891A470B0E14252ABD3CC2D18610F1E"/>
          </w:pPr>
          <w:r w:rsidRPr="00D60069">
            <w:t>Enter person responsible here</w:t>
          </w:r>
        </w:p>
      </w:docPartBody>
    </w:docPart>
    <w:docPart>
      <w:docPartPr>
        <w:name w:val="21AE37114347452794457DA6689BC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F2FF1-493B-4A4F-A0A6-7F0043F1C96D}"/>
      </w:docPartPr>
      <w:docPartBody>
        <w:p w:rsidR="00000000" w:rsidRDefault="00ED0DC5" w:rsidP="00ED0DC5">
          <w:pPr>
            <w:pStyle w:val="21AE37114347452794457DA6689BCF99"/>
          </w:pPr>
          <w:r w:rsidRPr="00D60069">
            <w:t>Enter deadline here</w:t>
          </w:r>
        </w:p>
      </w:docPartBody>
    </w:docPart>
    <w:docPart>
      <w:docPartPr>
        <w:name w:val="0794974E09EF418194B00599008A5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22A86-817E-4523-8115-0F06972D4AAF}"/>
      </w:docPartPr>
      <w:docPartBody>
        <w:p w:rsidR="00000000" w:rsidRDefault="00ED0DC5" w:rsidP="00ED0DC5">
          <w:pPr>
            <w:pStyle w:val="0794974E09EF418194B00599008A50F4"/>
          </w:pPr>
          <w:r w:rsidRPr="00D60069">
            <w:t>Enter action items here</w:t>
          </w:r>
        </w:p>
      </w:docPartBody>
    </w:docPart>
    <w:docPart>
      <w:docPartPr>
        <w:name w:val="00FA9B3BDB1342EAB90A08F6EC1A1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69714-1BBE-4BCE-9642-F5288AF1A977}"/>
      </w:docPartPr>
      <w:docPartBody>
        <w:p w:rsidR="00000000" w:rsidRDefault="00ED0DC5" w:rsidP="00ED0DC5">
          <w:pPr>
            <w:pStyle w:val="00FA9B3BDB1342EAB90A08F6EC1A14C0"/>
          </w:pPr>
          <w:r w:rsidRPr="00D60069">
            <w:t>Enter person responsible here</w:t>
          </w:r>
        </w:p>
      </w:docPartBody>
    </w:docPart>
    <w:docPart>
      <w:docPartPr>
        <w:name w:val="61068477E18C450C8120608D822E6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31E63-D19B-40E4-B527-92930C129A9A}"/>
      </w:docPartPr>
      <w:docPartBody>
        <w:p w:rsidR="00000000" w:rsidRDefault="00ED0DC5" w:rsidP="00ED0DC5">
          <w:pPr>
            <w:pStyle w:val="61068477E18C450C8120608D822E6DC5"/>
          </w:pPr>
          <w:r w:rsidRPr="00D60069">
            <w:t>Enter deadline here</w:t>
          </w:r>
        </w:p>
      </w:docPartBody>
    </w:docPart>
    <w:docPart>
      <w:docPartPr>
        <w:name w:val="33F8B0CF9F3349F2A583100530F33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94E26-3DBC-4312-9167-73FEEFAE65BC}"/>
      </w:docPartPr>
      <w:docPartBody>
        <w:p w:rsidR="00000000" w:rsidRDefault="00ED0DC5" w:rsidP="00ED0DC5">
          <w:pPr>
            <w:pStyle w:val="33F8B0CF9F3349F2A583100530F333D0"/>
          </w:pPr>
          <w:r w:rsidRPr="00660EF4">
            <w:t>Action items</w:t>
          </w:r>
        </w:p>
      </w:docPartBody>
    </w:docPart>
    <w:docPart>
      <w:docPartPr>
        <w:name w:val="2F0D560A5451404A81CBA4058DEF6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CE92C-50D8-40E5-979E-126D4195B0D4}"/>
      </w:docPartPr>
      <w:docPartBody>
        <w:p w:rsidR="00000000" w:rsidRDefault="00ED0DC5" w:rsidP="00ED0DC5">
          <w:pPr>
            <w:pStyle w:val="2F0D560A5451404A81CBA4058DEF6248"/>
          </w:pPr>
          <w:r w:rsidRPr="00660EF4">
            <w:t>Person responsible</w:t>
          </w:r>
        </w:p>
      </w:docPartBody>
    </w:docPart>
    <w:docPart>
      <w:docPartPr>
        <w:name w:val="486B60941E4E4327B30529B4AA50A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A5D03-AE30-4B59-BEA6-93A41E76D25D}"/>
      </w:docPartPr>
      <w:docPartBody>
        <w:p w:rsidR="00000000" w:rsidRDefault="00ED0DC5" w:rsidP="00ED0DC5">
          <w:pPr>
            <w:pStyle w:val="486B60941E4E4327B30529B4AA50AF3D"/>
          </w:pPr>
          <w:r w:rsidRPr="00660EF4">
            <w:t>Deadline</w:t>
          </w:r>
        </w:p>
      </w:docPartBody>
    </w:docPart>
    <w:docPart>
      <w:docPartPr>
        <w:name w:val="EF60E1FBFA074E0CA7F175FDA2B0F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0AE58-F7E1-4DA8-87F2-1E68CFC168D5}"/>
      </w:docPartPr>
      <w:docPartBody>
        <w:p w:rsidR="00000000" w:rsidRDefault="00ED0DC5" w:rsidP="00ED0DC5">
          <w:pPr>
            <w:pStyle w:val="EF60E1FBFA074E0CA7F175FDA2B0F5AC"/>
          </w:pPr>
          <w:r w:rsidRPr="00D60069">
            <w:t>Enter action items here</w:t>
          </w:r>
        </w:p>
      </w:docPartBody>
    </w:docPart>
    <w:docPart>
      <w:docPartPr>
        <w:name w:val="A911C015EAE540C4BCD46AE52049E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4D2AE-466F-4036-98CA-B4E49E4730FC}"/>
      </w:docPartPr>
      <w:docPartBody>
        <w:p w:rsidR="00000000" w:rsidRDefault="00ED0DC5" w:rsidP="00ED0DC5">
          <w:pPr>
            <w:pStyle w:val="A911C015EAE540C4BCD46AE52049EBBE"/>
          </w:pPr>
          <w:r w:rsidRPr="00D60069">
            <w:t>Enter person responsible here</w:t>
          </w:r>
        </w:p>
      </w:docPartBody>
    </w:docPart>
    <w:docPart>
      <w:docPartPr>
        <w:name w:val="0C15CD7873214105BC0D4EF71BE24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41875-8802-4FBE-A19A-C20E1831515B}"/>
      </w:docPartPr>
      <w:docPartBody>
        <w:p w:rsidR="00000000" w:rsidRDefault="00ED0DC5" w:rsidP="00ED0DC5">
          <w:pPr>
            <w:pStyle w:val="0C15CD7873214105BC0D4EF71BE24DF2"/>
          </w:pPr>
          <w:r w:rsidRPr="00D60069">
            <w:t>Enter deadline here</w:t>
          </w:r>
        </w:p>
      </w:docPartBody>
    </w:docPart>
    <w:docPart>
      <w:docPartPr>
        <w:name w:val="EEC0BA13D1954E6C9799DBC15C0CE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6AA1B-9307-4982-8AE9-1BC6425F23E7}"/>
      </w:docPartPr>
      <w:docPartBody>
        <w:p w:rsidR="00000000" w:rsidRDefault="00ED0DC5" w:rsidP="00ED0DC5">
          <w:pPr>
            <w:pStyle w:val="EEC0BA13D1954E6C9799DBC15C0CE538"/>
          </w:pPr>
          <w:r w:rsidRPr="00D60069">
            <w:t>Enter action items here</w:t>
          </w:r>
        </w:p>
      </w:docPartBody>
    </w:docPart>
    <w:docPart>
      <w:docPartPr>
        <w:name w:val="12073D621F6840DFB565C687EB56E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592D5-6B1B-4100-B11B-553554983C46}"/>
      </w:docPartPr>
      <w:docPartBody>
        <w:p w:rsidR="00000000" w:rsidRDefault="00ED0DC5" w:rsidP="00ED0DC5">
          <w:pPr>
            <w:pStyle w:val="12073D621F6840DFB565C687EB56E58E"/>
          </w:pPr>
          <w:r w:rsidRPr="00D60069">
            <w:t>Enter person responsible here</w:t>
          </w:r>
        </w:p>
      </w:docPartBody>
    </w:docPart>
    <w:docPart>
      <w:docPartPr>
        <w:name w:val="29EB4DA43EFC4FB2A4BD4D88F93B7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2ED07-590D-4BD5-B7C6-D2279559AC98}"/>
      </w:docPartPr>
      <w:docPartBody>
        <w:p w:rsidR="00000000" w:rsidRDefault="00ED0DC5" w:rsidP="00ED0DC5">
          <w:pPr>
            <w:pStyle w:val="29EB4DA43EFC4FB2A4BD4D88F93B7107"/>
          </w:pPr>
          <w:r w:rsidRPr="00D60069">
            <w:t>Enter deadline here</w:t>
          </w:r>
        </w:p>
      </w:docPartBody>
    </w:docPart>
    <w:docPart>
      <w:docPartPr>
        <w:name w:val="3F26B3D6ADC54B85A2E8393ABF3EB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8A897-8F21-4E70-9D6B-4E8F79BC5FC9}"/>
      </w:docPartPr>
      <w:docPartBody>
        <w:p w:rsidR="00000000" w:rsidRDefault="00ED0DC5" w:rsidP="00ED0DC5">
          <w:pPr>
            <w:pStyle w:val="3F26B3D6ADC54B85A2E8393ABF3EB7A9"/>
          </w:pPr>
          <w:r w:rsidRPr="00D60069">
            <w:t>Enter action items here</w:t>
          </w:r>
        </w:p>
      </w:docPartBody>
    </w:docPart>
    <w:docPart>
      <w:docPartPr>
        <w:name w:val="876BF89AA21C40E3B7F4EFE0CF368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D38FA-4D44-400A-85D0-61836E89062F}"/>
      </w:docPartPr>
      <w:docPartBody>
        <w:p w:rsidR="00000000" w:rsidRDefault="00ED0DC5" w:rsidP="00ED0DC5">
          <w:pPr>
            <w:pStyle w:val="876BF89AA21C40E3B7F4EFE0CF36869D"/>
          </w:pPr>
          <w:r w:rsidRPr="00D60069">
            <w:t>Enter person responsible here</w:t>
          </w:r>
        </w:p>
      </w:docPartBody>
    </w:docPart>
    <w:docPart>
      <w:docPartPr>
        <w:name w:val="7D5275CDE2AD4C118DE49B18AA45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3E4F2-E4DF-4050-B786-08E511A591C5}"/>
      </w:docPartPr>
      <w:docPartBody>
        <w:p w:rsidR="00000000" w:rsidRDefault="00ED0DC5" w:rsidP="00ED0DC5">
          <w:pPr>
            <w:pStyle w:val="7D5275CDE2AD4C118DE49B18AA457B6D"/>
          </w:pPr>
          <w:r w:rsidRPr="00D60069">
            <w:t>Enter deadline here</w:t>
          </w:r>
        </w:p>
      </w:docPartBody>
    </w:docPart>
    <w:docPart>
      <w:docPartPr>
        <w:name w:val="B6E1C460B28E442E8CEC1993D6407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65B5E-844C-4BF8-97FD-C934A3EA8C97}"/>
      </w:docPartPr>
      <w:docPartBody>
        <w:p w:rsidR="00000000" w:rsidRDefault="00ED0DC5" w:rsidP="00ED0DC5">
          <w:pPr>
            <w:pStyle w:val="B6E1C460B28E442E8CEC1993D6407EDB"/>
          </w:pPr>
          <w:r w:rsidRPr="00660EF4">
            <w:t>Action items</w:t>
          </w:r>
        </w:p>
      </w:docPartBody>
    </w:docPart>
    <w:docPart>
      <w:docPartPr>
        <w:name w:val="4B5D88E74CCB45B98D85F45A32931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0B-8D4A-40FD-9271-FB2927CB119B}"/>
      </w:docPartPr>
      <w:docPartBody>
        <w:p w:rsidR="00000000" w:rsidRDefault="00ED0DC5" w:rsidP="00ED0DC5">
          <w:pPr>
            <w:pStyle w:val="4B5D88E74CCB45B98D85F45A32931BB2"/>
          </w:pPr>
          <w:r w:rsidRPr="00660EF4">
            <w:t>Person responsible</w:t>
          </w:r>
        </w:p>
      </w:docPartBody>
    </w:docPart>
    <w:docPart>
      <w:docPartPr>
        <w:name w:val="F9EC4133115643E6A65DCEDE6A4A0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BDDA6-08A3-44AB-B112-308EC127A2FB}"/>
      </w:docPartPr>
      <w:docPartBody>
        <w:p w:rsidR="00000000" w:rsidRDefault="00ED0DC5" w:rsidP="00ED0DC5">
          <w:pPr>
            <w:pStyle w:val="F9EC4133115643E6A65DCEDE6A4A0554"/>
          </w:pPr>
          <w:r w:rsidRPr="00660EF4">
            <w:t>Deadline</w:t>
          </w:r>
        </w:p>
      </w:docPartBody>
    </w:docPart>
    <w:docPart>
      <w:docPartPr>
        <w:name w:val="006F186133194493AF82C360E2BC2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EDC41-B40C-4FE6-9B8A-4F5706FB0480}"/>
      </w:docPartPr>
      <w:docPartBody>
        <w:p w:rsidR="00000000" w:rsidRDefault="00ED0DC5" w:rsidP="00ED0DC5">
          <w:pPr>
            <w:pStyle w:val="006F186133194493AF82C360E2BC2FBA"/>
          </w:pPr>
          <w:r w:rsidRPr="00D60069">
            <w:t>Enter action items here</w:t>
          </w:r>
        </w:p>
      </w:docPartBody>
    </w:docPart>
    <w:docPart>
      <w:docPartPr>
        <w:name w:val="3383B5B39FFD4222867160BE7B7C5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B9182-203B-4BE5-AC32-009E2B42B636}"/>
      </w:docPartPr>
      <w:docPartBody>
        <w:p w:rsidR="00000000" w:rsidRDefault="00ED0DC5" w:rsidP="00ED0DC5">
          <w:pPr>
            <w:pStyle w:val="3383B5B39FFD4222867160BE7B7C521D"/>
          </w:pPr>
          <w:r w:rsidRPr="00D60069">
            <w:t>Enter person responsible here</w:t>
          </w:r>
        </w:p>
      </w:docPartBody>
    </w:docPart>
    <w:docPart>
      <w:docPartPr>
        <w:name w:val="52E130608C1047E4923C4D9284EDB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64E49-EFD2-488A-A7EF-C5C33A38F285}"/>
      </w:docPartPr>
      <w:docPartBody>
        <w:p w:rsidR="00000000" w:rsidRDefault="00ED0DC5" w:rsidP="00ED0DC5">
          <w:pPr>
            <w:pStyle w:val="52E130608C1047E4923C4D9284EDBC83"/>
          </w:pPr>
          <w:r w:rsidRPr="00D60069">
            <w:t>Enter deadline here</w:t>
          </w:r>
        </w:p>
      </w:docPartBody>
    </w:docPart>
    <w:docPart>
      <w:docPartPr>
        <w:name w:val="806EB8C2D9784EDA966CC1E1C8881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A2017-0794-407D-9850-471DC04CC1C2}"/>
      </w:docPartPr>
      <w:docPartBody>
        <w:p w:rsidR="00000000" w:rsidRDefault="00ED0DC5" w:rsidP="00ED0DC5">
          <w:pPr>
            <w:pStyle w:val="806EB8C2D9784EDA966CC1E1C888117F"/>
          </w:pPr>
          <w:r w:rsidRPr="00D60069">
            <w:t>Enter action items here</w:t>
          </w:r>
        </w:p>
      </w:docPartBody>
    </w:docPart>
    <w:docPart>
      <w:docPartPr>
        <w:name w:val="D6E138FE75134E3681AC70375FEBD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EEFD2-9F61-426A-B148-C4C6645429C0}"/>
      </w:docPartPr>
      <w:docPartBody>
        <w:p w:rsidR="00000000" w:rsidRDefault="00ED0DC5" w:rsidP="00ED0DC5">
          <w:pPr>
            <w:pStyle w:val="D6E138FE75134E3681AC70375FEBDDFE"/>
          </w:pPr>
          <w:r w:rsidRPr="00D60069">
            <w:t>Enter person responsible here</w:t>
          </w:r>
        </w:p>
      </w:docPartBody>
    </w:docPart>
    <w:docPart>
      <w:docPartPr>
        <w:name w:val="08CA4DDE5AE44B74A9ED117677601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273EA-F5E5-47CA-A4DA-7C13615275C7}"/>
      </w:docPartPr>
      <w:docPartBody>
        <w:p w:rsidR="00000000" w:rsidRDefault="00ED0DC5" w:rsidP="00ED0DC5">
          <w:pPr>
            <w:pStyle w:val="08CA4DDE5AE44B74A9ED117677601A5A"/>
          </w:pPr>
          <w:r w:rsidRPr="00D60069">
            <w:t>Enter deadline here</w:t>
          </w:r>
        </w:p>
      </w:docPartBody>
    </w:docPart>
    <w:docPart>
      <w:docPartPr>
        <w:name w:val="5802B9638D4C4CF3852ECBF419432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97D88-584D-4861-976D-1CADC9373F67}"/>
      </w:docPartPr>
      <w:docPartBody>
        <w:p w:rsidR="00000000" w:rsidRDefault="00ED0DC5" w:rsidP="00ED0DC5">
          <w:pPr>
            <w:pStyle w:val="5802B9638D4C4CF3852ECBF419432E90"/>
          </w:pPr>
          <w:r w:rsidRPr="00D60069">
            <w:t>Enter action items here</w:t>
          </w:r>
        </w:p>
      </w:docPartBody>
    </w:docPart>
    <w:docPart>
      <w:docPartPr>
        <w:name w:val="DC90DF7FA80340918C9FF30EC47B7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55767-7460-42C5-B885-7BD17F2C866E}"/>
      </w:docPartPr>
      <w:docPartBody>
        <w:p w:rsidR="00000000" w:rsidRDefault="00ED0DC5" w:rsidP="00ED0DC5">
          <w:pPr>
            <w:pStyle w:val="DC90DF7FA80340918C9FF30EC47B7768"/>
          </w:pPr>
          <w:r w:rsidRPr="00D60069">
            <w:t>Enter person responsible here</w:t>
          </w:r>
        </w:p>
      </w:docPartBody>
    </w:docPart>
    <w:docPart>
      <w:docPartPr>
        <w:name w:val="AA721AAD0A5C47A49ACFEFE49359A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98A8-2480-4C61-93A0-2B7B838154DD}"/>
      </w:docPartPr>
      <w:docPartBody>
        <w:p w:rsidR="00000000" w:rsidRDefault="00ED0DC5" w:rsidP="00ED0DC5">
          <w:pPr>
            <w:pStyle w:val="AA721AAD0A5C47A49ACFEFE49359A0EE"/>
          </w:pPr>
          <w:r w:rsidRPr="00D60069">
            <w:t>Enter deadline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C5"/>
    <w:rsid w:val="00CC301F"/>
    <w:rsid w:val="00ED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15D78DCE14169BDF0956A8E4FB540">
    <w:name w:val="46615D78DCE14169BDF0956A8E4FB540"/>
  </w:style>
  <w:style w:type="paragraph" w:customStyle="1" w:styleId="57ED712255D5424D9EA61F306EAA5843">
    <w:name w:val="57ED712255D5424D9EA61F306EAA5843"/>
  </w:style>
  <w:style w:type="paragraph" w:customStyle="1" w:styleId="3616D3A4B8164E6A8718F29BFD99F68B">
    <w:name w:val="3616D3A4B8164E6A8718F29BFD99F68B"/>
  </w:style>
  <w:style w:type="paragraph" w:customStyle="1" w:styleId="7171023D9B9E4C359FCBD63D695503AD">
    <w:name w:val="7171023D9B9E4C359FCBD63D695503AD"/>
  </w:style>
  <w:style w:type="paragraph" w:customStyle="1" w:styleId="939A70C00CCE4BE793DE177D9D6B4F85">
    <w:name w:val="939A70C00CCE4BE793DE177D9D6B4F85"/>
  </w:style>
  <w:style w:type="paragraph" w:customStyle="1" w:styleId="4747DBBA41574047BD51B4F99C68C03F">
    <w:name w:val="4747DBBA41574047BD51B4F99C68C03F"/>
  </w:style>
  <w:style w:type="paragraph" w:customStyle="1" w:styleId="6179B41BD6FA45EFA06FAAD60EB26DA4">
    <w:name w:val="6179B41BD6FA45EFA06FAAD60EB26DA4"/>
  </w:style>
  <w:style w:type="paragraph" w:customStyle="1" w:styleId="5E88775964044DF383137ECD85E32FDF">
    <w:name w:val="5E88775964044DF383137ECD85E32FDF"/>
  </w:style>
  <w:style w:type="paragraph" w:customStyle="1" w:styleId="B83162B9F5CB4A37A97279AF6B5D6BC0">
    <w:name w:val="B83162B9F5CB4A37A97279AF6B5D6BC0"/>
  </w:style>
  <w:style w:type="paragraph" w:customStyle="1" w:styleId="9DD78F7A47254291A991C904EBD5782C">
    <w:name w:val="9DD78F7A47254291A991C904EBD5782C"/>
  </w:style>
  <w:style w:type="paragraph" w:customStyle="1" w:styleId="1BE69E79178C4D5BA0B255E830FE2EFB">
    <w:name w:val="1BE69E79178C4D5BA0B255E830FE2EFB"/>
  </w:style>
  <w:style w:type="paragraph" w:customStyle="1" w:styleId="76FF54854E254EBAA0B8254731EC75AE">
    <w:name w:val="76FF54854E254EBAA0B8254731EC75AE"/>
  </w:style>
  <w:style w:type="paragraph" w:customStyle="1" w:styleId="0F2904BAA8564C558DC0A95D54E93B8B">
    <w:name w:val="0F2904BAA8564C558DC0A95D54E93B8B"/>
  </w:style>
  <w:style w:type="paragraph" w:customStyle="1" w:styleId="3BC45B6B4EB04F16A6D71D3E0AC0A1F2">
    <w:name w:val="3BC45B6B4EB04F16A6D71D3E0AC0A1F2"/>
  </w:style>
  <w:style w:type="paragraph" w:customStyle="1" w:styleId="8492D00CFE9B48B4978EB8B609D72FF5">
    <w:name w:val="8492D00CFE9B48B4978EB8B609D72FF5"/>
  </w:style>
  <w:style w:type="paragraph" w:customStyle="1" w:styleId="8EAE67FCD8D3425896A54E8646F56508">
    <w:name w:val="8EAE67FCD8D3425896A54E8646F56508"/>
  </w:style>
  <w:style w:type="paragraph" w:customStyle="1" w:styleId="26B22AD6A42B4E89A70EC50D8E410BAE">
    <w:name w:val="26B22AD6A42B4E89A70EC50D8E410BAE"/>
  </w:style>
  <w:style w:type="paragraph" w:customStyle="1" w:styleId="3073F3DE3C84412FA29CA69ACFDFC274">
    <w:name w:val="3073F3DE3C84412FA29CA69ACFDFC274"/>
  </w:style>
  <w:style w:type="paragraph" w:customStyle="1" w:styleId="A166087C37D84A1EA416E2BF195046AE">
    <w:name w:val="A166087C37D84A1EA416E2BF195046AE"/>
  </w:style>
  <w:style w:type="paragraph" w:customStyle="1" w:styleId="A9603BFA7C0C4C99A439EF72191EA255">
    <w:name w:val="A9603BFA7C0C4C99A439EF72191EA255"/>
  </w:style>
  <w:style w:type="paragraph" w:customStyle="1" w:styleId="89DA196F4B6441AC8A2FF8930F5F06A1">
    <w:name w:val="89DA196F4B6441AC8A2FF8930F5F06A1"/>
  </w:style>
  <w:style w:type="paragraph" w:customStyle="1" w:styleId="D3C3962200DD4C87A02DF0423B37D8D3">
    <w:name w:val="D3C3962200DD4C87A02DF0423B37D8D3"/>
  </w:style>
  <w:style w:type="paragraph" w:customStyle="1" w:styleId="227E150A39B740B4BA907AA6FB7CA65B">
    <w:name w:val="227E150A39B740B4BA907AA6FB7CA65B"/>
  </w:style>
  <w:style w:type="paragraph" w:customStyle="1" w:styleId="1A5A749278FB4FA2A63212BD47F16384">
    <w:name w:val="1A5A749278FB4FA2A63212BD47F16384"/>
  </w:style>
  <w:style w:type="paragraph" w:customStyle="1" w:styleId="4DCF8F7E69874A8E8FA7BEE982197F8C">
    <w:name w:val="4DCF8F7E69874A8E8FA7BEE982197F8C"/>
  </w:style>
  <w:style w:type="paragraph" w:customStyle="1" w:styleId="C0599B0C688641FE829E927D9D148A0C">
    <w:name w:val="C0599B0C688641FE829E927D9D148A0C"/>
  </w:style>
  <w:style w:type="paragraph" w:customStyle="1" w:styleId="8E80AF6225FD4560AE24CE4316D7C280">
    <w:name w:val="8E80AF6225FD4560AE24CE4316D7C280"/>
  </w:style>
  <w:style w:type="paragraph" w:customStyle="1" w:styleId="18974EA6DC3443EFB9DBF2A7438E6DDE">
    <w:name w:val="18974EA6DC3443EFB9DBF2A7438E6DDE"/>
  </w:style>
  <w:style w:type="paragraph" w:customStyle="1" w:styleId="A18A1EF5CBEA45528ED2C8DC79F3AD75">
    <w:name w:val="A18A1EF5CBEA45528ED2C8DC79F3AD75"/>
  </w:style>
  <w:style w:type="paragraph" w:customStyle="1" w:styleId="C53182CC7EB0441D92DBD12201664D0D">
    <w:name w:val="C53182CC7EB0441D92DBD12201664D0D"/>
  </w:style>
  <w:style w:type="paragraph" w:customStyle="1" w:styleId="A239FD882465454BB183C9EAE8863932">
    <w:name w:val="A239FD882465454BB183C9EAE8863932"/>
  </w:style>
  <w:style w:type="paragraph" w:customStyle="1" w:styleId="A5C82A543477407A916BC8758A964E2A">
    <w:name w:val="A5C82A543477407A916BC8758A964E2A"/>
  </w:style>
  <w:style w:type="paragraph" w:customStyle="1" w:styleId="C2BC2E192AA04A1B9338BD8C42C99A89">
    <w:name w:val="C2BC2E192AA04A1B9338BD8C42C99A89"/>
  </w:style>
  <w:style w:type="paragraph" w:customStyle="1" w:styleId="79687E935DA54DABAA794160D52E7EF2">
    <w:name w:val="79687E935DA54DABAA794160D52E7EF2"/>
  </w:style>
  <w:style w:type="paragraph" w:customStyle="1" w:styleId="F478110AA512426F84392A2626C7BB6F">
    <w:name w:val="F478110AA512426F84392A2626C7BB6F"/>
  </w:style>
  <w:style w:type="paragraph" w:customStyle="1" w:styleId="C4CE0DD40EF044E8BC76AED27BCC4168">
    <w:name w:val="C4CE0DD40EF044E8BC76AED27BCC4168"/>
  </w:style>
  <w:style w:type="paragraph" w:customStyle="1" w:styleId="1FEA124AC161456FAF41C495B062797D">
    <w:name w:val="1FEA124AC161456FAF41C495B062797D"/>
  </w:style>
  <w:style w:type="paragraph" w:customStyle="1" w:styleId="1B426B75ADAD43FA99198FBEA4E96AA8">
    <w:name w:val="1B426B75ADAD43FA99198FBEA4E96AA8"/>
  </w:style>
  <w:style w:type="paragraph" w:customStyle="1" w:styleId="9009B7374985451EB5B93B7942F6E1DC">
    <w:name w:val="9009B7374985451EB5B93B7942F6E1DC"/>
  </w:style>
  <w:style w:type="paragraph" w:customStyle="1" w:styleId="8908231D926B42EC981C6A6CEA88C95A">
    <w:name w:val="8908231D926B42EC981C6A6CEA88C95A"/>
  </w:style>
  <w:style w:type="paragraph" w:customStyle="1" w:styleId="4F22D9A4C5B3459683D1142A6DB7CCD2">
    <w:name w:val="4F22D9A4C5B3459683D1142A6DB7CCD2"/>
  </w:style>
  <w:style w:type="paragraph" w:customStyle="1" w:styleId="C46809CF20834F39BD34215AF9094AB4">
    <w:name w:val="C46809CF20834F39BD34215AF9094AB4"/>
  </w:style>
  <w:style w:type="paragraph" w:customStyle="1" w:styleId="65F44449D8F9493A9322B3F528DEBFA3">
    <w:name w:val="65F44449D8F9493A9322B3F528DEBFA3"/>
  </w:style>
  <w:style w:type="paragraph" w:customStyle="1" w:styleId="803C1601EDEF4DCAB5CC6070E7FAFC04">
    <w:name w:val="803C1601EDEF4DCAB5CC6070E7FAFC04"/>
  </w:style>
  <w:style w:type="paragraph" w:customStyle="1" w:styleId="B109BE94F12F45568D73C184342CB2FD">
    <w:name w:val="B109BE94F12F45568D73C184342CB2FD"/>
  </w:style>
  <w:style w:type="paragraph" w:customStyle="1" w:styleId="BEDD78EE8F6648B38A463D201CC1238F">
    <w:name w:val="BEDD78EE8F6648B38A463D201CC1238F"/>
  </w:style>
  <w:style w:type="paragraph" w:customStyle="1" w:styleId="290940793C6C4A709757DE15EA92779F">
    <w:name w:val="290940793C6C4A709757DE15EA92779F"/>
  </w:style>
  <w:style w:type="paragraph" w:customStyle="1" w:styleId="4661DFBE235F4BC4BD2A090AD01A0747">
    <w:name w:val="4661DFBE235F4BC4BD2A090AD01A0747"/>
  </w:style>
  <w:style w:type="paragraph" w:customStyle="1" w:styleId="D70770E3E7A24742BDF19FDE32C1336B">
    <w:name w:val="D70770E3E7A24742BDF19FDE32C1336B"/>
  </w:style>
  <w:style w:type="paragraph" w:customStyle="1" w:styleId="8709F2E3258D4149BD0837AEEC46916F">
    <w:name w:val="8709F2E3258D4149BD0837AEEC46916F"/>
  </w:style>
  <w:style w:type="paragraph" w:customStyle="1" w:styleId="9BEEE2D7B15F4D369412D58B765FE1E4">
    <w:name w:val="9BEEE2D7B15F4D369412D58B765FE1E4"/>
  </w:style>
  <w:style w:type="paragraph" w:customStyle="1" w:styleId="446502E0FD5140169E3DBB6D807942A2">
    <w:name w:val="446502E0FD5140169E3DBB6D807942A2"/>
  </w:style>
  <w:style w:type="paragraph" w:customStyle="1" w:styleId="7BB8628664DD464A8D21E48E2FFD0983">
    <w:name w:val="7BB8628664DD464A8D21E48E2FFD0983"/>
  </w:style>
  <w:style w:type="paragraph" w:customStyle="1" w:styleId="887BB8E0DB184714BFD156E1C55F7FD8">
    <w:name w:val="887BB8E0DB184714BFD156E1C55F7FD8"/>
  </w:style>
  <w:style w:type="paragraph" w:customStyle="1" w:styleId="B5262DD0950E4C8F842570F48020885B">
    <w:name w:val="B5262DD0950E4C8F842570F48020885B"/>
  </w:style>
  <w:style w:type="paragraph" w:customStyle="1" w:styleId="FE32D494E2B146538C7E073B41FC5778">
    <w:name w:val="FE32D494E2B146538C7E073B41FC5778"/>
  </w:style>
  <w:style w:type="paragraph" w:customStyle="1" w:styleId="4045A4B67E774FBD9C0F89ED73DF1326">
    <w:name w:val="4045A4B67E774FBD9C0F89ED73DF1326"/>
  </w:style>
  <w:style w:type="paragraph" w:customStyle="1" w:styleId="19E6084CFE9D45B59C84CE7E49D10CEB">
    <w:name w:val="19E6084CFE9D45B59C84CE7E49D10CEB"/>
  </w:style>
  <w:style w:type="paragraph" w:customStyle="1" w:styleId="0CA2B98B812C4E6CA3247FDC216871A6">
    <w:name w:val="0CA2B98B812C4E6CA3247FDC216871A6"/>
  </w:style>
  <w:style w:type="paragraph" w:customStyle="1" w:styleId="7D5E462A691945EE8FD071802537F614">
    <w:name w:val="7D5E462A691945EE8FD071802537F614"/>
  </w:style>
  <w:style w:type="paragraph" w:customStyle="1" w:styleId="AFB9E2B5A76F47DC94A74C47D15EC8A7">
    <w:name w:val="AFB9E2B5A76F47DC94A74C47D15EC8A7"/>
  </w:style>
  <w:style w:type="paragraph" w:customStyle="1" w:styleId="61DB6570BE6C4468B4BF522314FDB846">
    <w:name w:val="61DB6570BE6C4468B4BF522314FDB846"/>
  </w:style>
  <w:style w:type="paragraph" w:customStyle="1" w:styleId="C461E97B6D4D42019688C4D56A8D1FD7">
    <w:name w:val="C461E97B6D4D42019688C4D56A8D1FD7"/>
  </w:style>
  <w:style w:type="paragraph" w:customStyle="1" w:styleId="27979950CA204585B09274D980E84149">
    <w:name w:val="27979950CA204585B09274D980E84149"/>
  </w:style>
  <w:style w:type="paragraph" w:customStyle="1" w:styleId="A6711A39964D4F6CB5B0FDA3073205DB">
    <w:name w:val="A6711A39964D4F6CB5B0FDA3073205DB"/>
  </w:style>
  <w:style w:type="paragraph" w:customStyle="1" w:styleId="F628BF7E1BBA44809644A9C5877B907E">
    <w:name w:val="F628BF7E1BBA44809644A9C5877B907E"/>
  </w:style>
  <w:style w:type="paragraph" w:customStyle="1" w:styleId="03775A4291954D408F546BE192D8B6AE">
    <w:name w:val="03775A4291954D408F546BE192D8B6AE"/>
  </w:style>
  <w:style w:type="paragraph" w:customStyle="1" w:styleId="FE283C45A4BE451281903FE7614EE41D">
    <w:name w:val="FE283C45A4BE451281903FE7614EE41D"/>
  </w:style>
  <w:style w:type="paragraph" w:customStyle="1" w:styleId="F2B4A7C0410E46998E8CD0642FE6381F">
    <w:name w:val="F2B4A7C0410E46998E8CD0642FE6381F"/>
  </w:style>
  <w:style w:type="paragraph" w:customStyle="1" w:styleId="B52369940DA74E2C8497163B89DBD484">
    <w:name w:val="B52369940DA74E2C8497163B89DBD484"/>
  </w:style>
  <w:style w:type="paragraph" w:customStyle="1" w:styleId="3619E5AC43804BE0835F7A241697C4D6">
    <w:name w:val="3619E5AC43804BE0835F7A241697C4D6"/>
  </w:style>
  <w:style w:type="paragraph" w:customStyle="1" w:styleId="BCEB117200A7436F8EDC355DABA57077">
    <w:name w:val="BCEB117200A7436F8EDC355DABA57077"/>
  </w:style>
  <w:style w:type="paragraph" w:customStyle="1" w:styleId="E122A77075804629AEEB0618DD76E89D">
    <w:name w:val="E122A77075804629AEEB0618DD76E89D"/>
  </w:style>
  <w:style w:type="paragraph" w:customStyle="1" w:styleId="186762E7180E432D8F7E4A5456DFF0E4">
    <w:name w:val="186762E7180E432D8F7E4A5456DFF0E4"/>
  </w:style>
  <w:style w:type="paragraph" w:customStyle="1" w:styleId="11536A0181EF452F910E0496176087C2">
    <w:name w:val="11536A0181EF452F910E0496176087C2"/>
  </w:style>
  <w:style w:type="paragraph" w:customStyle="1" w:styleId="E860219980F144BE9FF9F8F7827B5CF1">
    <w:name w:val="E860219980F144BE9FF9F8F7827B5CF1"/>
  </w:style>
  <w:style w:type="paragraph" w:customStyle="1" w:styleId="58EC591F339D47BE9AECB626DB761B19">
    <w:name w:val="58EC591F339D47BE9AECB626DB761B19"/>
  </w:style>
  <w:style w:type="paragraph" w:customStyle="1" w:styleId="DE950B9171FC45009EB73D466A33CB65">
    <w:name w:val="DE950B9171FC45009EB73D466A33CB65"/>
  </w:style>
  <w:style w:type="paragraph" w:customStyle="1" w:styleId="3B75633B697C420BB74F9C678BAF21B5">
    <w:name w:val="3B75633B697C420BB74F9C678BAF21B5"/>
  </w:style>
  <w:style w:type="paragraph" w:customStyle="1" w:styleId="4FEBD934AE63486C8FA011E3CC96DB0A">
    <w:name w:val="4FEBD934AE63486C8FA011E3CC96DB0A"/>
  </w:style>
  <w:style w:type="paragraph" w:customStyle="1" w:styleId="C7DDA97AB3C047AE8F5C7841C67BC27A">
    <w:name w:val="C7DDA97AB3C047AE8F5C7841C67BC27A"/>
  </w:style>
  <w:style w:type="paragraph" w:customStyle="1" w:styleId="A81EF0F5D5734484BCE6B6A5A582C356">
    <w:name w:val="A81EF0F5D5734484BCE6B6A5A582C356"/>
  </w:style>
  <w:style w:type="paragraph" w:customStyle="1" w:styleId="4340FFE87BAD41C4A85D5AFF380B5ABA">
    <w:name w:val="4340FFE87BAD41C4A85D5AFF380B5ABA"/>
  </w:style>
  <w:style w:type="paragraph" w:customStyle="1" w:styleId="4A61E72B83814DA5A64D98630AE28F70">
    <w:name w:val="4A61E72B83814DA5A64D98630AE28F70"/>
  </w:style>
  <w:style w:type="paragraph" w:customStyle="1" w:styleId="1E5DC10B635D4ED4A4CE14B72B713127">
    <w:name w:val="1E5DC10B635D4ED4A4CE14B72B713127"/>
  </w:style>
  <w:style w:type="paragraph" w:customStyle="1" w:styleId="899B78F0FA364B2B8B146FAB67CADF26">
    <w:name w:val="899B78F0FA364B2B8B146FAB67CADF26"/>
  </w:style>
  <w:style w:type="paragraph" w:customStyle="1" w:styleId="6C344E9841F742FBA07954AA9724EE53">
    <w:name w:val="6C344E9841F742FBA07954AA9724EE53"/>
  </w:style>
  <w:style w:type="paragraph" w:customStyle="1" w:styleId="C2B130E4A3144495923FE2AF24AB260E">
    <w:name w:val="C2B130E4A3144495923FE2AF24AB260E"/>
  </w:style>
  <w:style w:type="paragraph" w:customStyle="1" w:styleId="2C843A15B41A4A09805F23D3B2E1F50C">
    <w:name w:val="2C843A15B41A4A09805F23D3B2E1F50C"/>
    <w:rsid w:val="00ED0DC5"/>
  </w:style>
  <w:style w:type="paragraph" w:customStyle="1" w:styleId="D9A40AB63A82448FAB32C0667DCBDBE2">
    <w:name w:val="D9A40AB63A82448FAB32C0667DCBDBE2"/>
    <w:rsid w:val="00ED0DC5"/>
  </w:style>
  <w:style w:type="paragraph" w:customStyle="1" w:styleId="929E27E60B004EED9A237EF5863C5D8B">
    <w:name w:val="929E27E60B004EED9A237EF5863C5D8B"/>
    <w:rsid w:val="00ED0DC5"/>
  </w:style>
  <w:style w:type="paragraph" w:customStyle="1" w:styleId="F551BB0CFCC34E2C805F13A80BE66D86">
    <w:name w:val="F551BB0CFCC34E2C805F13A80BE66D86"/>
    <w:rsid w:val="00ED0DC5"/>
  </w:style>
  <w:style w:type="paragraph" w:customStyle="1" w:styleId="6812369A32824208A87BB931E7926913">
    <w:name w:val="6812369A32824208A87BB931E7926913"/>
    <w:rsid w:val="00ED0DC5"/>
  </w:style>
  <w:style w:type="paragraph" w:customStyle="1" w:styleId="CDFBF2AD34854C5AA692C089A86215D9">
    <w:name w:val="CDFBF2AD34854C5AA692C089A86215D9"/>
    <w:rsid w:val="00ED0DC5"/>
  </w:style>
  <w:style w:type="paragraph" w:customStyle="1" w:styleId="CDAF05D677804B71B4B5F9FD7CC1BFB8">
    <w:name w:val="CDAF05D677804B71B4B5F9FD7CC1BFB8"/>
    <w:rsid w:val="00ED0DC5"/>
  </w:style>
  <w:style w:type="paragraph" w:customStyle="1" w:styleId="4BBB9E13875C4EA6A128CDB228CDD905">
    <w:name w:val="4BBB9E13875C4EA6A128CDB228CDD905"/>
    <w:rsid w:val="00ED0DC5"/>
  </w:style>
  <w:style w:type="paragraph" w:customStyle="1" w:styleId="A4417150FCA6483F96C6C6F3B33F3EFD">
    <w:name w:val="A4417150FCA6483F96C6C6F3B33F3EFD"/>
    <w:rsid w:val="00ED0DC5"/>
  </w:style>
  <w:style w:type="paragraph" w:customStyle="1" w:styleId="CE24064DE64E4E81852C080A05E58E47">
    <w:name w:val="CE24064DE64E4E81852C080A05E58E47"/>
    <w:rsid w:val="00ED0DC5"/>
  </w:style>
  <w:style w:type="paragraph" w:customStyle="1" w:styleId="BD6402948B364A22A4AE2B389BD1B873">
    <w:name w:val="BD6402948B364A22A4AE2B389BD1B873"/>
    <w:rsid w:val="00ED0DC5"/>
  </w:style>
  <w:style w:type="paragraph" w:customStyle="1" w:styleId="A68319FC1D5247ACB557D31E3DE7B663">
    <w:name w:val="A68319FC1D5247ACB557D31E3DE7B663"/>
    <w:rsid w:val="00ED0DC5"/>
  </w:style>
  <w:style w:type="paragraph" w:customStyle="1" w:styleId="F7D16E31938B4B31BA73BBD8DDC4AA48">
    <w:name w:val="F7D16E31938B4B31BA73BBD8DDC4AA48"/>
    <w:rsid w:val="00ED0DC5"/>
  </w:style>
  <w:style w:type="paragraph" w:customStyle="1" w:styleId="6B7ECC4486E64BD1A3684689D0CDA76C">
    <w:name w:val="6B7ECC4486E64BD1A3684689D0CDA76C"/>
    <w:rsid w:val="00ED0DC5"/>
  </w:style>
  <w:style w:type="paragraph" w:customStyle="1" w:styleId="66566B6F980F4CF19BE1383C42499C1B">
    <w:name w:val="66566B6F980F4CF19BE1383C42499C1B"/>
    <w:rsid w:val="00ED0DC5"/>
  </w:style>
  <w:style w:type="paragraph" w:customStyle="1" w:styleId="3F0CADA85D214E8BA5B48484BF155764">
    <w:name w:val="3F0CADA85D214E8BA5B48484BF155764"/>
    <w:rsid w:val="00ED0DC5"/>
  </w:style>
  <w:style w:type="paragraph" w:customStyle="1" w:styleId="CC90A1E4624D450B831C30AD6483DFC0">
    <w:name w:val="CC90A1E4624D450B831C30AD6483DFC0"/>
    <w:rsid w:val="00ED0DC5"/>
  </w:style>
  <w:style w:type="paragraph" w:customStyle="1" w:styleId="8EA1901075D0406B9B76C7E83B311751">
    <w:name w:val="8EA1901075D0406B9B76C7E83B311751"/>
    <w:rsid w:val="00ED0DC5"/>
  </w:style>
  <w:style w:type="paragraph" w:customStyle="1" w:styleId="30E36523FCCA4BFD9F9863E2AA1D81AA">
    <w:name w:val="30E36523FCCA4BFD9F9863E2AA1D81AA"/>
    <w:rsid w:val="00ED0DC5"/>
  </w:style>
  <w:style w:type="paragraph" w:customStyle="1" w:styleId="206C605D7557423BBAAE89EEF9FFDE98">
    <w:name w:val="206C605D7557423BBAAE89EEF9FFDE98"/>
    <w:rsid w:val="00ED0DC5"/>
  </w:style>
  <w:style w:type="paragraph" w:customStyle="1" w:styleId="40A4B9B6C934467B91622F31CF017895">
    <w:name w:val="40A4B9B6C934467B91622F31CF017895"/>
    <w:rsid w:val="00ED0DC5"/>
  </w:style>
  <w:style w:type="paragraph" w:customStyle="1" w:styleId="154EB24E72714350A8B3A5083EDD56DF">
    <w:name w:val="154EB24E72714350A8B3A5083EDD56DF"/>
    <w:rsid w:val="00ED0DC5"/>
  </w:style>
  <w:style w:type="paragraph" w:customStyle="1" w:styleId="6C063C68881E4EBAA758E73C15F15285">
    <w:name w:val="6C063C68881E4EBAA758E73C15F15285"/>
    <w:rsid w:val="00ED0DC5"/>
  </w:style>
  <w:style w:type="paragraph" w:customStyle="1" w:styleId="FA69DC3AFFFF4E23ABB392390A03A268">
    <w:name w:val="FA69DC3AFFFF4E23ABB392390A03A268"/>
    <w:rsid w:val="00ED0DC5"/>
  </w:style>
  <w:style w:type="paragraph" w:customStyle="1" w:styleId="F9B73856C36C4747AC105CB9AC52C90D">
    <w:name w:val="F9B73856C36C4747AC105CB9AC52C90D"/>
    <w:rsid w:val="00ED0DC5"/>
  </w:style>
  <w:style w:type="paragraph" w:customStyle="1" w:styleId="C1EAC4B79DBF428188DB787213CD0027">
    <w:name w:val="C1EAC4B79DBF428188DB787213CD0027"/>
    <w:rsid w:val="00ED0DC5"/>
  </w:style>
  <w:style w:type="paragraph" w:customStyle="1" w:styleId="5623FF3739C4440D8283E9AD0CB179AD">
    <w:name w:val="5623FF3739C4440D8283E9AD0CB179AD"/>
    <w:rsid w:val="00ED0DC5"/>
  </w:style>
  <w:style w:type="paragraph" w:customStyle="1" w:styleId="A210555816C34BAABB45171A5235A6EF">
    <w:name w:val="A210555816C34BAABB45171A5235A6EF"/>
    <w:rsid w:val="00ED0DC5"/>
  </w:style>
  <w:style w:type="paragraph" w:customStyle="1" w:styleId="2C6AD36A8A6845EFA21269611CD2F837">
    <w:name w:val="2C6AD36A8A6845EFA21269611CD2F837"/>
    <w:rsid w:val="00ED0DC5"/>
  </w:style>
  <w:style w:type="paragraph" w:customStyle="1" w:styleId="BB1A39C0108B4E23B531A570FC547EAD">
    <w:name w:val="BB1A39C0108B4E23B531A570FC547EAD"/>
    <w:rsid w:val="00ED0DC5"/>
  </w:style>
  <w:style w:type="paragraph" w:customStyle="1" w:styleId="FD72BC433354451FB4A4FFF6BCC6360E">
    <w:name w:val="FD72BC433354451FB4A4FFF6BCC6360E"/>
    <w:rsid w:val="00ED0DC5"/>
  </w:style>
  <w:style w:type="paragraph" w:customStyle="1" w:styleId="91763DF4DE2F46FEAE766F9F5938ADE1">
    <w:name w:val="91763DF4DE2F46FEAE766F9F5938ADE1"/>
    <w:rsid w:val="00ED0DC5"/>
  </w:style>
  <w:style w:type="paragraph" w:customStyle="1" w:styleId="87494DB1776F43D38895B544BA798B77">
    <w:name w:val="87494DB1776F43D38895B544BA798B77"/>
    <w:rsid w:val="00ED0DC5"/>
  </w:style>
  <w:style w:type="paragraph" w:customStyle="1" w:styleId="58C366285E9B408CA9CD9F85693830A6">
    <w:name w:val="58C366285E9B408CA9CD9F85693830A6"/>
    <w:rsid w:val="00ED0DC5"/>
  </w:style>
  <w:style w:type="paragraph" w:customStyle="1" w:styleId="85331E2DB41D4CD5A58E324AB708FD0B">
    <w:name w:val="85331E2DB41D4CD5A58E324AB708FD0B"/>
    <w:rsid w:val="00ED0DC5"/>
  </w:style>
  <w:style w:type="paragraph" w:customStyle="1" w:styleId="5240E4C9501F402AA52623C40BDCCDE5">
    <w:name w:val="5240E4C9501F402AA52623C40BDCCDE5"/>
    <w:rsid w:val="00ED0DC5"/>
  </w:style>
  <w:style w:type="paragraph" w:customStyle="1" w:styleId="231548FA6668475AB06817A1275609DE">
    <w:name w:val="231548FA6668475AB06817A1275609DE"/>
    <w:rsid w:val="00ED0DC5"/>
  </w:style>
  <w:style w:type="paragraph" w:customStyle="1" w:styleId="FB95979953834FA6B315C6A77677A23A">
    <w:name w:val="FB95979953834FA6B315C6A77677A23A"/>
    <w:rsid w:val="00ED0DC5"/>
  </w:style>
  <w:style w:type="paragraph" w:customStyle="1" w:styleId="DBB4DD47426C461F96E910ADFAFDAD53">
    <w:name w:val="DBB4DD47426C461F96E910ADFAFDAD53"/>
    <w:rsid w:val="00ED0DC5"/>
  </w:style>
  <w:style w:type="paragraph" w:customStyle="1" w:styleId="1FB822C0186247D1B8CAC268BD8A6BB0">
    <w:name w:val="1FB822C0186247D1B8CAC268BD8A6BB0"/>
    <w:rsid w:val="00ED0DC5"/>
  </w:style>
  <w:style w:type="paragraph" w:customStyle="1" w:styleId="83B05F4EB72D4216803186B3352A5BA0">
    <w:name w:val="83B05F4EB72D4216803186B3352A5BA0"/>
    <w:rsid w:val="00ED0DC5"/>
  </w:style>
  <w:style w:type="paragraph" w:customStyle="1" w:styleId="A8C15F66223E4E169448E028124FBD93">
    <w:name w:val="A8C15F66223E4E169448E028124FBD93"/>
    <w:rsid w:val="00ED0DC5"/>
  </w:style>
  <w:style w:type="paragraph" w:customStyle="1" w:styleId="DC12894F59BE4F94B819C7CB0022FAAE">
    <w:name w:val="DC12894F59BE4F94B819C7CB0022FAAE"/>
    <w:rsid w:val="00ED0DC5"/>
  </w:style>
  <w:style w:type="paragraph" w:customStyle="1" w:styleId="FE27B4E7D62A46DD877CCC275BCBDBBC">
    <w:name w:val="FE27B4E7D62A46DD877CCC275BCBDBBC"/>
    <w:rsid w:val="00ED0DC5"/>
  </w:style>
  <w:style w:type="paragraph" w:customStyle="1" w:styleId="9930DDC20AD347CD9AF8B9BDDD0D34A4">
    <w:name w:val="9930DDC20AD347CD9AF8B9BDDD0D34A4"/>
    <w:rsid w:val="00ED0DC5"/>
  </w:style>
  <w:style w:type="paragraph" w:customStyle="1" w:styleId="1CE2A27BAC6048EBB588CC5CCFCBA210">
    <w:name w:val="1CE2A27BAC6048EBB588CC5CCFCBA210"/>
    <w:rsid w:val="00ED0DC5"/>
  </w:style>
  <w:style w:type="paragraph" w:customStyle="1" w:styleId="58917E2E55BD4F0680B0957F62EA7BE6">
    <w:name w:val="58917E2E55BD4F0680B0957F62EA7BE6"/>
    <w:rsid w:val="00ED0DC5"/>
  </w:style>
  <w:style w:type="paragraph" w:customStyle="1" w:styleId="F575B595873343BFAACA25CCA1D5C976">
    <w:name w:val="F575B595873343BFAACA25CCA1D5C976"/>
    <w:rsid w:val="00ED0DC5"/>
  </w:style>
  <w:style w:type="paragraph" w:customStyle="1" w:styleId="D73B620488F0478EB15E4602252EAC6D">
    <w:name w:val="D73B620488F0478EB15E4602252EAC6D"/>
    <w:rsid w:val="00ED0DC5"/>
  </w:style>
  <w:style w:type="paragraph" w:customStyle="1" w:styleId="691450CEA8CB459A976C9197992CFD9F">
    <w:name w:val="691450CEA8CB459A976C9197992CFD9F"/>
    <w:rsid w:val="00ED0DC5"/>
  </w:style>
  <w:style w:type="paragraph" w:customStyle="1" w:styleId="DDDD7E5E0EE14A3881B783898B9A6BD1">
    <w:name w:val="DDDD7E5E0EE14A3881B783898B9A6BD1"/>
    <w:rsid w:val="00ED0DC5"/>
  </w:style>
  <w:style w:type="paragraph" w:customStyle="1" w:styleId="5778A19451794BE8A43A6E065C26E415">
    <w:name w:val="5778A19451794BE8A43A6E065C26E415"/>
    <w:rsid w:val="00ED0DC5"/>
  </w:style>
  <w:style w:type="paragraph" w:customStyle="1" w:styleId="49ADEEE1F0D246A18B9A4319D421EE5C">
    <w:name w:val="49ADEEE1F0D246A18B9A4319D421EE5C"/>
    <w:rsid w:val="00ED0DC5"/>
  </w:style>
  <w:style w:type="paragraph" w:customStyle="1" w:styleId="421FDE1DA97D4C72A737452315EFC122">
    <w:name w:val="421FDE1DA97D4C72A737452315EFC122"/>
    <w:rsid w:val="00ED0DC5"/>
  </w:style>
  <w:style w:type="paragraph" w:customStyle="1" w:styleId="C4C839D9309947E5BA89A0C41503BA86">
    <w:name w:val="C4C839D9309947E5BA89A0C41503BA86"/>
    <w:rsid w:val="00ED0DC5"/>
  </w:style>
  <w:style w:type="paragraph" w:customStyle="1" w:styleId="15D637D0CCEE44DCAE547001B6E1C9B7">
    <w:name w:val="15D637D0CCEE44DCAE547001B6E1C9B7"/>
    <w:rsid w:val="00ED0DC5"/>
  </w:style>
  <w:style w:type="paragraph" w:customStyle="1" w:styleId="F78EC95557404B96948A4E043E244D26">
    <w:name w:val="F78EC95557404B96948A4E043E244D26"/>
    <w:rsid w:val="00ED0DC5"/>
  </w:style>
  <w:style w:type="paragraph" w:customStyle="1" w:styleId="D891A470B0E14252ABD3CC2D18610F1E">
    <w:name w:val="D891A470B0E14252ABD3CC2D18610F1E"/>
    <w:rsid w:val="00ED0DC5"/>
  </w:style>
  <w:style w:type="paragraph" w:customStyle="1" w:styleId="21AE37114347452794457DA6689BCF99">
    <w:name w:val="21AE37114347452794457DA6689BCF99"/>
    <w:rsid w:val="00ED0DC5"/>
  </w:style>
  <w:style w:type="paragraph" w:customStyle="1" w:styleId="0794974E09EF418194B00599008A50F4">
    <w:name w:val="0794974E09EF418194B00599008A50F4"/>
    <w:rsid w:val="00ED0DC5"/>
  </w:style>
  <w:style w:type="paragraph" w:customStyle="1" w:styleId="00FA9B3BDB1342EAB90A08F6EC1A14C0">
    <w:name w:val="00FA9B3BDB1342EAB90A08F6EC1A14C0"/>
    <w:rsid w:val="00ED0DC5"/>
  </w:style>
  <w:style w:type="paragraph" w:customStyle="1" w:styleId="61068477E18C450C8120608D822E6DC5">
    <w:name w:val="61068477E18C450C8120608D822E6DC5"/>
    <w:rsid w:val="00ED0DC5"/>
  </w:style>
  <w:style w:type="paragraph" w:customStyle="1" w:styleId="33F8B0CF9F3349F2A583100530F333D0">
    <w:name w:val="33F8B0CF9F3349F2A583100530F333D0"/>
    <w:rsid w:val="00ED0DC5"/>
  </w:style>
  <w:style w:type="paragraph" w:customStyle="1" w:styleId="2F0D560A5451404A81CBA4058DEF6248">
    <w:name w:val="2F0D560A5451404A81CBA4058DEF6248"/>
    <w:rsid w:val="00ED0DC5"/>
  </w:style>
  <w:style w:type="paragraph" w:customStyle="1" w:styleId="486B60941E4E4327B30529B4AA50AF3D">
    <w:name w:val="486B60941E4E4327B30529B4AA50AF3D"/>
    <w:rsid w:val="00ED0DC5"/>
  </w:style>
  <w:style w:type="paragraph" w:customStyle="1" w:styleId="EF60E1FBFA074E0CA7F175FDA2B0F5AC">
    <w:name w:val="EF60E1FBFA074E0CA7F175FDA2B0F5AC"/>
    <w:rsid w:val="00ED0DC5"/>
  </w:style>
  <w:style w:type="paragraph" w:customStyle="1" w:styleId="A911C015EAE540C4BCD46AE52049EBBE">
    <w:name w:val="A911C015EAE540C4BCD46AE52049EBBE"/>
    <w:rsid w:val="00ED0DC5"/>
  </w:style>
  <w:style w:type="paragraph" w:customStyle="1" w:styleId="0C15CD7873214105BC0D4EF71BE24DF2">
    <w:name w:val="0C15CD7873214105BC0D4EF71BE24DF2"/>
    <w:rsid w:val="00ED0DC5"/>
  </w:style>
  <w:style w:type="paragraph" w:customStyle="1" w:styleId="EEC0BA13D1954E6C9799DBC15C0CE538">
    <w:name w:val="EEC0BA13D1954E6C9799DBC15C0CE538"/>
    <w:rsid w:val="00ED0DC5"/>
  </w:style>
  <w:style w:type="paragraph" w:customStyle="1" w:styleId="12073D621F6840DFB565C687EB56E58E">
    <w:name w:val="12073D621F6840DFB565C687EB56E58E"/>
    <w:rsid w:val="00ED0DC5"/>
  </w:style>
  <w:style w:type="paragraph" w:customStyle="1" w:styleId="29EB4DA43EFC4FB2A4BD4D88F93B7107">
    <w:name w:val="29EB4DA43EFC4FB2A4BD4D88F93B7107"/>
    <w:rsid w:val="00ED0DC5"/>
  </w:style>
  <w:style w:type="paragraph" w:customStyle="1" w:styleId="3F26B3D6ADC54B85A2E8393ABF3EB7A9">
    <w:name w:val="3F26B3D6ADC54B85A2E8393ABF3EB7A9"/>
    <w:rsid w:val="00ED0DC5"/>
  </w:style>
  <w:style w:type="paragraph" w:customStyle="1" w:styleId="876BF89AA21C40E3B7F4EFE0CF36869D">
    <w:name w:val="876BF89AA21C40E3B7F4EFE0CF36869D"/>
    <w:rsid w:val="00ED0DC5"/>
  </w:style>
  <w:style w:type="paragraph" w:customStyle="1" w:styleId="7D5275CDE2AD4C118DE49B18AA457B6D">
    <w:name w:val="7D5275CDE2AD4C118DE49B18AA457B6D"/>
    <w:rsid w:val="00ED0DC5"/>
  </w:style>
  <w:style w:type="paragraph" w:customStyle="1" w:styleId="B6E1C460B28E442E8CEC1993D6407EDB">
    <w:name w:val="B6E1C460B28E442E8CEC1993D6407EDB"/>
    <w:rsid w:val="00ED0DC5"/>
  </w:style>
  <w:style w:type="paragraph" w:customStyle="1" w:styleId="4B5D88E74CCB45B98D85F45A32931BB2">
    <w:name w:val="4B5D88E74CCB45B98D85F45A32931BB2"/>
    <w:rsid w:val="00ED0DC5"/>
  </w:style>
  <w:style w:type="paragraph" w:customStyle="1" w:styleId="F9EC4133115643E6A65DCEDE6A4A0554">
    <w:name w:val="F9EC4133115643E6A65DCEDE6A4A0554"/>
    <w:rsid w:val="00ED0DC5"/>
  </w:style>
  <w:style w:type="paragraph" w:customStyle="1" w:styleId="006F186133194493AF82C360E2BC2FBA">
    <w:name w:val="006F186133194493AF82C360E2BC2FBA"/>
    <w:rsid w:val="00ED0DC5"/>
  </w:style>
  <w:style w:type="paragraph" w:customStyle="1" w:styleId="3383B5B39FFD4222867160BE7B7C521D">
    <w:name w:val="3383B5B39FFD4222867160BE7B7C521D"/>
    <w:rsid w:val="00ED0DC5"/>
  </w:style>
  <w:style w:type="paragraph" w:customStyle="1" w:styleId="52E130608C1047E4923C4D9284EDBC83">
    <w:name w:val="52E130608C1047E4923C4D9284EDBC83"/>
    <w:rsid w:val="00ED0DC5"/>
  </w:style>
  <w:style w:type="paragraph" w:customStyle="1" w:styleId="806EB8C2D9784EDA966CC1E1C888117F">
    <w:name w:val="806EB8C2D9784EDA966CC1E1C888117F"/>
    <w:rsid w:val="00ED0DC5"/>
  </w:style>
  <w:style w:type="paragraph" w:customStyle="1" w:styleId="D6E138FE75134E3681AC70375FEBDDFE">
    <w:name w:val="D6E138FE75134E3681AC70375FEBDDFE"/>
    <w:rsid w:val="00ED0DC5"/>
  </w:style>
  <w:style w:type="paragraph" w:customStyle="1" w:styleId="08CA4DDE5AE44B74A9ED117677601A5A">
    <w:name w:val="08CA4DDE5AE44B74A9ED117677601A5A"/>
    <w:rsid w:val="00ED0DC5"/>
  </w:style>
  <w:style w:type="paragraph" w:customStyle="1" w:styleId="5802B9638D4C4CF3852ECBF419432E90">
    <w:name w:val="5802B9638D4C4CF3852ECBF419432E90"/>
    <w:rsid w:val="00ED0DC5"/>
  </w:style>
  <w:style w:type="paragraph" w:customStyle="1" w:styleId="DC90DF7FA80340918C9FF30EC47B7768">
    <w:name w:val="DC90DF7FA80340918C9FF30EC47B7768"/>
    <w:rsid w:val="00ED0DC5"/>
  </w:style>
  <w:style w:type="paragraph" w:customStyle="1" w:styleId="AA721AAD0A5C47A49ACFEFE49359A0EE">
    <w:name w:val="AA721AAD0A5C47A49ACFEFE49359A0EE"/>
    <w:rsid w:val="00ED0D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Informal meeting minutes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Brightman, George</lastModifiedBy>
  <revision>2</revision>
  <dcterms:created xsi:type="dcterms:W3CDTF">2023-01-23T00:42:00.0000000Z</dcterms:created>
  <dcterms:modified xsi:type="dcterms:W3CDTF">2023-01-23T13:37:55.3777609Z</dcterms:modified>
  <version/>
</coreProperties>
</file>